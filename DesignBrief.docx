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C0F52" w14:textId="1EDB6CD1" w:rsidR="009156BF" w:rsidRDefault="008A0F4F" w:rsidP="00771A6E">
      <w:pPr>
        <w:pStyle w:val="Heading1"/>
      </w:pPr>
      <w:r>
        <w:t>Application Brief</w:t>
      </w:r>
    </w:p>
    <w:tbl>
      <w:tblPr>
        <w:tblW w:w="9207" w:type="dxa"/>
        <w:tblBorders>
          <w:bottom w:val="single" w:sz="2" w:space="0" w:color="7B7C7D"/>
          <w:insideH w:val="single" w:sz="2" w:space="0" w:color="7B7C7D"/>
          <w:insideV w:val="single" w:sz="2" w:space="0" w:color="7B7C7D"/>
        </w:tblBorders>
        <w:tblLook w:val="04A0" w:firstRow="1" w:lastRow="0" w:firstColumn="1" w:lastColumn="0" w:noHBand="0" w:noVBand="1"/>
      </w:tblPr>
      <w:tblGrid>
        <w:gridCol w:w="1260"/>
        <w:gridCol w:w="7947"/>
      </w:tblGrid>
      <w:tr w:rsidR="0070759E" w:rsidRPr="00C47E41" w14:paraId="0FB13A64" w14:textId="77777777" w:rsidTr="4A056923">
        <w:trPr>
          <w:cantSplit/>
          <w:trHeight w:val="405"/>
        </w:trPr>
        <w:tc>
          <w:tcPr>
            <w:tcW w:w="1260" w:type="dxa"/>
            <w:tcBorders>
              <w:top w:val="single" w:sz="18" w:space="0" w:color="007C8A"/>
              <w:bottom w:val="single" w:sz="2" w:space="0" w:color="007C8A"/>
            </w:tcBorders>
          </w:tcPr>
          <w:p w14:paraId="761169D6" w14:textId="754A0B7A" w:rsidR="0070759E" w:rsidRDefault="0070759E" w:rsidP="008A0F4F">
            <w:pPr>
              <w:pStyle w:val="TableTextSmall"/>
            </w:pPr>
            <w:r>
              <w:t>Client</w:t>
            </w:r>
          </w:p>
        </w:tc>
        <w:tc>
          <w:tcPr>
            <w:tcW w:w="7947" w:type="dxa"/>
            <w:tcBorders>
              <w:top w:val="single" w:sz="18" w:space="0" w:color="007C8A"/>
              <w:bottom w:val="single" w:sz="2" w:space="0" w:color="007C8A"/>
            </w:tcBorders>
          </w:tcPr>
          <w:p w14:paraId="1516330D" w14:textId="4148DAA2" w:rsidR="0070759E" w:rsidRDefault="008A0F4F" w:rsidP="00D24839">
            <w:pPr>
              <w:pStyle w:val="TableTextSmall"/>
            </w:pPr>
            <w:r>
              <w:t>Providence Student Council</w:t>
            </w:r>
          </w:p>
        </w:tc>
      </w:tr>
      <w:tr w:rsidR="0070759E" w:rsidRPr="00C47E41" w14:paraId="4F9DCB47" w14:textId="77777777" w:rsidTr="008A0F4F">
        <w:trPr>
          <w:trHeight w:val="112"/>
        </w:trPr>
        <w:tc>
          <w:tcPr>
            <w:tcW w:w="1260" w:type="dxa"/>
            <w:tcBorders>
              <w:top w:val="single" w:sz="2" w:space="0" w:color="007C8A"/>
              <w:bottom w:val="single" w:sz="2" w:space="0" w:color="007C8A"/>
            </w:tcBorders>
          </w:tcPr>
          <w:p w14:paraId="7EC57DAC" w14:textId="24F8BBD1" w:rsidR="0070759E" w:rsidRDefault="0070759E" w:rsidP="008A0F4F">
            <w:pPr>
              <w:pStyle w:val="TableTextSmall"/>
            </w:pPr>
            <w:r>
              <w:t>Target Consumer</w:t>
            </w:r>
          </w:p>
        </w:tc>
        <w:tc>
          <w:tcPr>
            <w:tcW w:w="7947" w:type="dxa"/>
            <w:tcBorders>
              <w:top w:val="single" w:sz="2" w:space="0" w:color="007C8A"/>
              <w:bottom w:val="single" w:sz="2" w:space="0" w:color="007C8A"/>
            </w:tcBorders>
          </w:tcPr>
          <w:p w14:paraId="79731948" w14:textId="55CCA33C" w:rsidR="0070759E" w:rsidRDefault="008A0F4F" w:rsidP="00D24839">
            <w:pPr>
              <w:pStyle w:val="TableTextSmall"/>
            </w:pPr>
            <w:r>
              <w:t>Providence Student Body</w:t>
            </w:r>
          </w:p>
        </w:tc>
      </w:tr>
      <w:tr w:rsidR="0070759E" w:rsidRPr="00C47E41" w14:paraId="1DF8EC19" w14:textId="77777777" w:rsidTr="008A0F4F">
        <w:trPr>
          <w:trHeight w:val="75"/>
        </w:trPr>
        <w:tc>
          <w:tcPr>
            <w:tcW w:w="1260" w:type="dxa"/>
            <w:tcBorders>
              <w:top w:val="single" w:sz="2" w:space="0" w:color="007C8A"/>
              <w:bottom w:val="single" w:sz="2" w:space="0" w:color="007C8A"/>
            </w:tcBorders>
          </w:tcPr>
          <w:p w14:paraId="738C40D3" w14:textId="77777777" w:rsidR="0070759E" w:rsidRDefault="0070759E" w:rsidP="00D24839">
            <w:pPr>
              <w:pStyle w:val="TableTextSmall"/>
            </w:pPr>
            <w:r>
              <w:t>Designer(s)</w:t>
            </w:r>
          </w:p>
        </w:tc>
        <w:tc>
          <w:tcPr>
            <w:tcW w:w="7947" w:type="dxa"/>
            <w:tcBorders>
              <w:top w:val="single" w:sz="2" w:space="0" w:color="007C8A"/>
              <w:bottom w:val="single" w:sz="2" w:space="0" w:color="007C8A"/>
            </w:tcBorders>
          </w:tcPr>
          <w:p w14:paraId="669FDD47" w14:textId="7978A499" w:rsidR="0070759E" w:rsidRDefault="008A0F4F" w:rsidP="00D24839">
            <w:pPr>
              <w:pStyle w:val="TableTextSmall"/>
            </w:pPr>
            <w:r>
              <w:t>Maxim Stassenko</w:t>
            </w:r>
          </w:p>
        </w:tc>
      </w:tr>
      <w:tr w:rsidR="0070759E" w:rsidRPr="00C47E41" w14:paraId="48A7E818" w14:textId="77777777" w:rsidTr="008A0F4F">
        <w:trPr>
          <w:trHeight w:val="75"/>
        </w:trPr>
        <w:tc>
          <w:tcPr>
            <w:tcW w:w="1260" w:type="dxa"/>
            <w:tcBorders>
              <w:top w:val="single" w:sz="2" w:space="0" w:color="007C8A"/>
              <w:bottom w:val="single" w:sz="2" w:space="0" w:color="007C8A"/>
            </w:tcBorders>
          </w:tcPr>
          <w:p w14:paraId="718645DC" w14:textId="77777777" w:rsidR="0070759E" w:rsidRDefault="0070759E" w:rsidP="00D24839">
            <w:pPr>
              <w:pStyle w:val="TableTextSmall"/>
            </w:pPr>
            <w:r>
              <w:t>Problem Statement</w:t>
            </w:r>
          </w:p>
        </w:tc>
        <w:tc>
          <w:tcPr>
            <w:tcW w:w="7947" w:type="dxa"/>
            <w:tcBorders>
              <w:top w:val="single" w:sz="2" w:space="0" w:color="007C8A"/>
              <w:bottom w:val="single" w:sz="2" w:space="0" w:color="007C8A"/>
            </w:tcBorders>
          </w:tcPr>
          <w:p w14:paraId="77C12B52" w14:textId="1E48B02D" w:rsidR="005677CD" w:rsidRPr="003F2F32" w:rsidRDefault="008A0F4F" w:rsidP="005677CD">
            <w:pPr>
              <w:pStyle w:val="TableTextSmall"/>
              <w:rPr>
                <w:szCs w:val="20"/>
              </w:rPr>
            </w:pPr>
            <w:r>
              <w:rPr>
                <w:szCs w:val="20"/>
              </w:rPr>
              <w:t>Leadership at Providence High School lacks a centralized location accessible to all students that has easy to locate updates on Leadership events, times, and information.</w:t>
            </w:r>
          </w:p>
        </w:tc>
      </w:tr>
      <w:tr w:rsidR="0070759E" w:rsidRPr="00C47E41" w14:paraId="2787E02C" w14:textId="77777777" w:rsidTr="008A0F4F">
        <w:trPr>
          <w:trHeight w:val="75"/>
        </w:trPr>
        <w:tc>
          <w:tcPr>
            <w:tcW w:w="1260" w:type="dxa"/>
            <w:tcBorders>
              <w:top w:val="single" w:sz="2" w:space="0" w:color="007C8A"/>
              <w:bottom w:val="single" w:sz="2" w:space="0" w:color="007C8A"/>
            </w:tcBorders>
          </w:tcPr>
          <w:p w14:paraId="6C7FAB92" w14:textId="77777777" w:rsidR="0070759E" w:rsidRDefault="0070759E" w:rsidP="00D24839">
            <w:pPr>
              <w:pStyle w:val="TableTextSmall"/>
            </w:pPr>
            <w:r>
              <w:t>Design Statement</w:t>
            </w:r>
          </w:p>
        </w:tc>
        <w:tc>
          <w:tcPr>
            <w:tcW w:w="7947" w:type="dxa"/>
            <w:tcBorders>
              <w:top w:val="single" w:sz="2" w:space="0" w:color="007C8A"/>
              <w:bottom w:val="single" w:sz="2" w:space="0" w:color="007C8A"/>
            </w:tcBorders>
          </w:tcPr>
          <w:p w14:paraId="78E5EB7C" w14:textId="1DB844AE" w:rsidR="005677CD" w:rsidRDefault="00DF7406" w:rsidP="00D24839">
            <w:pPr>
              <w:pStyle w:val="TableTextSmall"/>
            </w:pPr>
            <w:r>
              <w:t>Students at Providence High School do not have a centralized location to post info on all upcoming events at Providence High School. Although an Instagram account already exists, it is disorganized and not every student has access to an Instagram account. A website will eradicate these problems and allow for more organization and clarity.</w:t>
            </w:r>
          </w:p>
        </w:tc>
      </w:tr>
      <w:tr w:rsidR="0070759E" w:rsidRPr="00C47E41" w14:paraId="54835042" w14:textId="77777777" w:rsidTr="4A056923">
        <w:trPr>
          <w:trHeight w:val="539"/>
        </w:trPr>
        <w:tc>
          <w:tcPr>
            <w:tcW w:w="1260" w:type="dxa"/>
            <w:tcBorders>
              <w:top w:val="single" w:sz="2" w:space="0" w:color="007C8A"/>
              <w:bottom w:val="single" w:sz="2" w:space="0" w:color="007C8A"/>
            </w:tcBorders>
          </w:tcPr>
          <w:p w14:paraId="22AFAFA9" w14:textId="77777777" w:rsidR="0070759E" w:rsidRDefault="0070759E" w:rsidP="00D24839">
            <w:pPr>
              <w:pStyle w:val="TableTextSmall"/>
            </w:pPr>
            <w:r>
              <w:t>Criteria</w:t>
            </w:r>
          </w:p>
        </w:tc>
        <w:tc>
          <w:tcPr>
            <w:tcW w:w="7947" w:type="dxa"/>
            <w:tcBorders>
              <w:top w:val="single" w:sz="2" w:space="0" w:color="007C8A"/>
              <w:bottom w:val="single" w:sz="2" w:space="0" w:color="007C8A"/>
            </w:tcBorders>
          </w:tcPr>
          <w:p w14:paraId="0CA07ECB" w14:textId="78233D2C" w:rsidR="005677CD" w:rsidRDefault="00DF7406" w:rsidP="00FE06F3">
            <w:pPr>
              <w:pStyle w:val="TableTextSmall"/>
              <w:numPr>
                <w:ilvl w:val="0"/>
                <w:numId w:val="15"/>
              </w:numPr>
            </w:pPr>
            <w:bookmarkStart w:id="0" w:name="_Hlk1589257"/>
            <w:r>
              <w:t>Be in a blogpost format</w:t>
            </w:r>
          </w:p>
          <w:p w14:paraId="54ADCCCA" w14:textId="77777777" w:rsidR="00FE06F3" w:rsidRDefault="00DF7406" w:rsidP="00DF7406">
            <w:pPr>
              <w:pStyle w:val="TableTextSmall"/>
              <w:numPr>
                <w:ilvl w:val="0"/>
                <w:numId w:val="15"/>
              </w:numPr>
            </w:pPr>
            <w:r>
              <w:t>Show times</w:t>
            </w:r>
            <w:bookmarkEnd w:id="0"/>
            <w:r>
              <w:t>, descriptions, and promotional art for upcoming events</w:t>
            </w:r>
          </w:p>
          <w:p w14:paraId="20788DFD" w14:textId="77777777" w:rsidR="00DF7406" w:rsidRDefault="00DF7406" w:rsidP="00DF7406">
            <w:pPr>
              <w:pStyle w:val="TableTextSmall"/>
              <w:numPr>
                <w:ilvl w:val="0"/>
                <w:numId w:val="15"/>
              </w:numPr>
            </w:pPr>
            <w:r>
              <w:t>Be accessible on a computer and a mobile device</w:t>
            </w:r>
          </w:p>
          <w:p w14:paraId="6854EDC6" w14:textId="77777777" w:rsidR="00DF7406" w:rsidRDefault="00DF7406" w:rsidP="00DF7406">
            <w:pPr>
              <w:pStyle w:val="TableTextSmall"/>
              <w:numPr>
                <w:ilvl w:val="0"/>
                <w:numId w:val="15"/>
              </w:numPr>
            </w:pPr>
            <w:r>
              <w:t xml:space="preserve">Have an account system so Leadership members can </w:t>
            </w:r>
            <w:r w:rsidR="00814333">
              <w:t>view information on unpublished events</w:t>
            </w:r>
          </w:p>
          <w:p w14:paraId="2893A424" w14:textId="77777777" w:rsidR="00814333" w:rsidRDefault="00814333" w:rsidP="00DF7406">
            <w:pPr>
              <w:pStyle w:val="TableTextSmall"/>
              <w:numPr>
                <w:ilvl w:val="0"/>
                <w:numId w:val="15"/>
              </w:numPr>
            </w:pPr>
            <w:r>
              <w:t>Be easily updatable and adaptable to new changes</w:t>
            </w:r>
          </w:p>
          <w:p w14:paraId="38CD027F" w14:textId="77777777" w:rsidR="00814333" w:rsidRDefault="00814333" w:rsidP="00DF7406">
            <w:pPr>
              <w:pStyle w:val="TableTextSmall"/>
              <w:numPr>
                <w:ilvl w:val="0"/>
                <w:numId w:val="15"/>
              </w:numPr>
            </w:pPr>
            <w:r>
              <w:t>Must allow leadership members with no technical experience to post and make changes to events that students will be seeing when logging onto the website</w:t>
            </w:r>
          </w:p>
          <w:p w14:paraId="7714B873" w14:textId="77777777" w:rsidR="00814333" w:rsidRDefault="00814333" w:rsidP="00DF7406">
            <w:pPr>
              <w:pStyle w:val="TableTextSmall"/>
              <w:numPr>
                <w:ilvl w:val="0"/>
                <w:numId w:val="15"/>
              </w:numPr>
            </w:pPr>
            <w:r>
              <w:t>Must have a method to upload images</w:t>
            </w:r>
          </w:p>
          <w:p w14:paraId="1DC97467" w14:textId="782C9E92" w:rsidR="00814333" w:rsidRDefault="00814333" w:rsidP="00DF7406">
            <w:pPr>
              <w:pStyle w:val="TableTextSmall"/>
              <w:numPr>
                <w:ilvl w:val="0"/>
                <w:numId w:val="15"/>
              </w:numPr>
            </w:pPr>
            <w:r>
              <w:t>Have a section for student council voting and sign-up forms</w:t>
            </w:r>
          </w:p>
        </w:tc>
      </w:tr>
      <w:tr w:rsidR="0070759E" w:rsidRPr="00C47E41" w14:paraId="73D098A7" w14:textId="77777777" w:rsidTr="008A0F4F">
        <w:trPr>
          <w:trHeight w:val="75"/>
        </w:trPr>
        <w:tc>
          <w:tcPr>
            <w:tcW w:w="1260" w:type="dxa"/>
            <w:tcBorders>
              <w:top w:val="single" w:sz="2" w:space="0" w:color="007C8A"/>
              <w:bottom w:val="single" w:sz="2" w:space="0" w:color="007C8A"/>
            </w:tcBorders>
          </w:tcPr>
          <w:p w14:paraId="4CAAE0B2" w14:textId="77777777" w:rsidR="0070759E" w:rsidRDefault="0070759E" w:rsidP="00D24839">
            <w:pPr>
              <w:pStyle w:val="TableTextSmall"/>
            </w:pPr>
            <w:r>
              <w:t>Constraints</w:t>
            </w:r>
          </w:p>
        </w:tc>
        <w:tc>
          <w:tcPr>
            <w:tcW w:w="7947" w:type="dxa"/>
            <w:tcBorders>
              <w:top w:val="single" w:sz="2" w:space="0" w:color="007C8A"/>
              <w:bottom w:val="single" w:sz="2" w:space="0" w:color="007C8A"/>
            </w:tcBorders>
          </w:tcPr>
          <w:p w14:paraId="1E037AE1" w14:textId="559A0E11" w:rsidR="005677CD" w:rsidRDefault="00814333" w:rsidP="005677CD">
            <w:pPr>
              <w:pStyle w:val="TableTextSmall"/>
              <w:numPr>
                <w:ilvl w:val="0"/>
                <w:numId w:val="14"/>
              </w:numPr>
            </w:pPr>
            <w:r>
              <w:t>Web hosting service</w:t>
            </w:r>
          </w:p>
          <w:p w14:paraId="068DD14C" w14:textId="7E7A74A7" w:rsidR="005677CD" w:rsidRDefault="00814333" w:rsidP="005677CD">
            <w:pPr>
              <w:pStyle w:val="TableTextSmall"/>
              <w:numPr>
                <w:ilvl w:val="0"/>
                <w:numId w:val="14"/>
              </w:numPr>
            </w:pPr>
            <w:r>
              <w:t>Domain Name</w:t>
            </w:r>
          </w:p>
          <w:p w14:paraId="09A315FF" w14:textId="03C1B749" w:rsidR="005677CD" w:rsidRDefault="00814333" w:rsidP="005677CD">
            <w:pPr>
              <w:pStyle w:val="TableTextSmall"/>
              <w:numPr>
                <w:ilvl w:val="0"/>
                <w:numId w:val="14"/>
              </w:numPr>
            </w:pPr>
            <w:r>
              <w:t>SSL</w:t>
            </w:r>
          </w:p>
          <w:p w14:paraId="3AEB66B9" w14:textId="66828572" w:rsidR="00D264DB" w:rsidRDefault="00814333" w:rsidP="005677CD">
            <w:pPr>
              <w:pStyle w:val="TableTextSmall"/>
              <w:numPr>
                <w:ilvl w:val="0"/>
                <w:numId w:val="14"/>
              </w:numPr>
            </w:pPr>
            <w:r>
              <w:t>Cost of hosting</w:t>
            </w:r>
          </w:p>
        </w:tc>
      </w:tr>
    </w:tbl>
    <w:p w14:paraId="247D2985" w14:textId="77777777" w:rsidR="005C560A" w:rsidRPr="00843CAD" w:rsidRDefault="005C560A" w:rsidP="008A0F4F">
      <w:pPr>
        <w:pStyle w:val="Note"/>
        <w:ind w:left="0" w:firstLine="0"/>
      </w:pPr>
    </w:p>
    <w:sectPr w:rsidR="005C560A" w:rsidRPr="00843CAD" w:rsidSect="00591397">
      <w:headerReference w:type="default" r:id="rId7"/>
      <w:footerReference w:type="default" r:id="rId8"/>
      <w:headerReference w:type="first" r:id="rId9"/>
      <w:footerReference w:type="first" r:id="rId10"/>
      <w:pgSz w:w="12240" w:h="15840"/>
      <w:pgMar w:top="1440" w:right="1440" w:bottom="1584"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7DB94" w14:textId="77777777" w:rsidR="007303E2" w:rsidRDefault="007303E2" w:rsidP="00B47A72">
      <w:pPr>
        <w:spacing w:before="0" w:after="0" w:line="240" w:lineRule="auto"/>
      </w:pPr>
      <w:r>
        <w:separator/>
      </w:r>
    </w:p>
  </w:endnote>
  <w:endnote w:type="continuationSeparator" w:id="0">
    <w:p w14:paraId="096B85AE" w14:textId="77777777" w:rsidR="007303E2" w:rsidRDefault="007303E2" w:rsidP="00B47A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AA96F" w14:textId="77777777" w:rsidR="00CE5742" w:rsidRPr="00CE5742" w:rsidRDefault="00CE5742" w:rsidP="00CE5742">
    <w:pPr>
      <w:pStyle w:val="Footer"/>
    </w:pPr>
    <w:r w:rsidRPr="00CE5742">
      <w:rPr>
        <w:noProof/>
      </w:rPr>
      <mc:AlternateContent>
        <mc:Choice Requires="wps">
          <w:drawing>
            <wp:anchor distT="0" distB="0" distL="114300" distR="114300" simplePos="0" relativeHeight="251656192" behindDoc="1" locked="0" layoutInCell="1" allowOverlap="1" wp14:anchorId="7BED62B0" wp14:editId="5CEFE60F">
              <wp:simplePos x="0" y="0"/>
              <wp:positionH relativeFrom="margin">
                <wp:posOffset>-914400</wp:posOffset>
              </wp:positionH>
              <wp:positionV relativeFrom="page">
                <wp:posOffset>9238615</wp:posOffset>
              </wp:positionV>
              <wp:extent cx="7772400" cy="411480"/>
              <wp:effectExtent l="0" t="0" r="0" b="7620"/>
              <wp:wrapNone/>
              <wp:docPr id="4" name="Rectangle 4"/>
              <wp:cNvGraphicFramePr/>
              <a:graphic xmlns:a="http://schemas.openxmlformats.org/drawingml/2006/main">
                <a:graphicData uri="http://schemas.microsoft.com/office/word/2010/wordprocessingShape">
                  <wps:wsp>
                    <wps:cNvSpPr/>
                    <wps:spPr>
                      <a:xfrm>
                        <a:off x="0" y="0"/>
                        <a:ext cx="7772400" cy="411480"/>
                      </a:xfrm>
                      <a:prstGeom prst="rect">
                        <a:avLst/>
                      </a:prstGeom>
                      <a:solidFill>
                        <a:srgbClr val="007C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4" style="position:absolute;margin-left:-1in;margin-top:727.45pt;width:612pt;height:32.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6" fillcolor="#007c8a" stroked="f" strokeweight="1pt" w14:anchorId="14A6D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">
              <w10:wrap anchorx="margin" anchory="page"/>
            </v:rect>
          </w:pict>
        </mc:Fallback>
      </mc:AlternateContent>
    </w:r>
    <w:r>
      <w:t xml:space="preserve">Page </w:t>
    </w:r>
    <w:r w:rsidRPr="00281D6F">
      <w:fldChar w:fldCharType="begin"/>
    </w:r>
    <w:r w:rsidRPr="00281D6F">
      <w:instrText xml:space="preserve"> PAGE   \* MERGEFORMAT </w:instrText>
    </w:r>
    <w:r w:rsidRPr="00281D6F">
      <w:fldChar w:fldCharType="separate"/>
    </w:r>
    <w:r w:rsidR="00326CC8">
      <w:rPr>
        <w:noProof/>
      </w:rPr>
      <w:t>4</w:t>
    </w:r>
    <w:r w:rsidRPr="00281D6F">
      <w:fldChar w:fldCharType="end"/>
    </w:r>
  </w:p>
  <w:p w14:paraId="0672D208" w14:textId="77777777" w:rsidR="0081296F" w:rsidRPr="00CE5742" w:rsidRDefault="00CE5742" w:rsidP="00CE5742">
    <w:pPr>
      <w:pStyle w:val="Footer"/>
    </w:pPr>
    <w:r>
      <w:t>© 201</w:t>
    </w:r>
    <w:r w:rsidR="00637156">
      <w:t>9</w:t>
    </w:r>
    <w:r w:rsidRPr="00281D6F">
      <w:t xml:space="preserve"> Project Lead </w:t>
    </w:r>
    <w:proofErr w:type="gramStart"/>
    <w:r w:rsidRPr="00281D6F">
      <w:t>The</w:t>
    </w:r>
    <w:proofErr w:type="gramEnd"/>
    <w:r w:rsidRPr="00281D6F">
      <w:t xml:space="preserve"> Way</w:t>
    </w:r>
    <w:r>
      <w:t>, Inc.</w:t>
    </w:r>
  </w:p>
  <w:p w14:paraId="7DF0340D" w14:textId="77777777" w:rsidR="00CE5742" w:rsidRPr="00CE5742" w:rsidRDefault="00CE5742" w:rsidP="00CE5742">
    <w:pPr>
      <w:pStyle w:val="SmallLineSpacewoTex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CEDFB" w14:textId="77777777" w:rsidR="009D70E0" w:rsidRPr="00CE5742" w:rsidRDefault="009D70E0" w:rsidP="009D70E0">
    <w:pPr>
      <w:pStyle w:val="Footer"/>
    </w:pPr>
    <w:r w:rsidRPr="00CE5742">
      <w:rPr>
        <w:noProof/>
      </w:rPr>
      <mc:AlternateContent>
        <mc:Choice Requires="wps">
          <w:drawing>
            <wp:anchor distT="0" distB="0" distL="114300" distR="114300" simplePos="0" relativeHeight="251660288" behindDoc="1" locked="0" layoutInCell="1" allowOverlap="1" wp14:anchorId="2E4B09A4" wp14:editId="0FBDB664">
              <wp:simplePos x="0" y="0"/>
              <wp:positionH relativeFrom="margin">
                <wp:posOffset>-914400</wp:posOffset>
              </wp:positionH>
              <wp:positionV relativeFrom="page">
                <wp:posOffset>9238615</wp:posOffset>
              </wp:positionV>
              <wp:extent cx="7772400" cy="411480"/>
              <wp:effectExtent l="0" t="0" r="0" b="7620"/>
              <wp:wrapNone/>
              <wp:docPr id="9" name="Rectangle 9"/>
              <wp:cNvGraphicFramePr/>
              <a:graphic xmlns:a="http://schemas.openxmlformats.org/drawingml/2006/main">
                <a:graphicData uri="http://schemas.microsoft.com/office/word/2010/wordprocessingShape">
                  <wps:wsp>
                    <wps:cNvSpPr/>
                    <wps:spPr>
                      <a:xfrm>
                        <a:off x="0" y="0"/>
                        <a:ext cx="7772400" cy="411480"/>
                      </a:xfrm>
                      <a:prstGeom prst="rect">
                        <a:avLst/>
                      </a:prstGeom>
                      <a:solidFill>
                        <a:srgbClr val="007C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9" style="position:absolute;margin-left:-1in;margin-top:727.45pt;width:612pt;height:32.4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6" fillcolor="#007c8a" stroked="f" strokeweight="1pt" w14:anchorId="5AAF3A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">
              <w10:wrap anchorx="margin" anchory="page"/>
            </v:rect>
          </w:pict>
        </mc:Fallback>
      </mc:AlternateContent>
    </w:r>
    <w:r>
      <w:t xml:space="preserve">Page </w:t>
    </w:r>
    <w:r w:rsidRPr="00281D6F">
      <w:fldChar w:fldCharType="begin"/>
    </w:r>
    <w:r w:rsidRPr="00281D6F">
      <w:instrText xml:space="preserve"> PAGE   \* MERGEFORMAT </w:instrText>
    </w:r>
    <w:r w:rsidRPr="00281D6F">
      <w:fldChar w:fldCharType="separate"/>
    </w:r>
    <w:r w:rsidR="00D874F5">
      <w:rPr>
        <w:noProof/>
      </w:rPr>
      <w:t>1</w:t>
    </w:r>
    <w:r w:rsidRPr="00281D6F">
      <w:fldChar w:fldCharType="end"/>
    </w:r>
  </w:p>
  <w:p w14:paraId="12C2A455" w14:textId="34077BA9" w:rsidR="009D70E0" w:rsidRDefault="008A0F4F" w:rsidP="009D70E0">
    <w:pPr>
      <w:pStyle w:val="Footer"/>
      <w:rPr>
        <w:noProof/>
      </w:rPr>
    </w:pPr>
    <w:r>
      <w:t>6/28/2024</w:t>
    </w:r>
  </w:p>
  <w:p w14:paraId="502704CE" w14:textId="77777777" w:rsidR="008C429F" w:rsidRDefault="009D70E0" w:rsidP="009D70E0">
    <w:pPr>
      <w:pStyle w:val="SmallLineSpacewoText"/>
    </w:pPr>
    <w:r w:rsidRPr="00CE5742">
      <w:rPr>
        <w:noProof/>
      </w:rPr>
      <mc:AlternateContent>
        <mc:Choice Requires="wps">
          <w:drawing>
            <wp:anchor distT="0" distB="0" distL="114300" distR="114300" simplePos="0" relativeHeight="251659264" behindDoc="1" locked="0" layoutInCell="1" allowOverlap="1" wp14:anchorId="7C0ADDAF" wp14:editId="47E78E17">
              <wp:simplePos x="0" y="0"/>
              <wp:positionH relativeFrom="margin">
                <wp:posOffset>-914400</wp:posOffset>
              </wp:positionH>
              <wp:positionV relativeFrom="paragraph">
                <wp:posOffset>-350520</wp:posOffset>
              </wp:positionV>
              <wp:extent cx="7772400" cy="411480"/>
              <wp:effectExtent l="0" t="0" r="0" b="7620"/>
              <wp:wrapNone/>
              <wp:docPr id="8" name="Rectangle 8"/>
              <wp:cNvGraphicFramePr/>
              <a:graphic xmlns:a="http://schemas.openxmlformats.org/drawingml/2006/main">
                <a:graphicData uri="http://schemas.microsoft.com/office/word/2010/wordprocessingShape">
                  <wps:wsp>
                    <wps:cNvSpPr/>
                    <wps:spPr>
                      <a:xfrm>
                        <a:off x="0" y="0"/>
                        <a:ext cx="7772400" cy="411480"/>
                      </a:xfrm>
                      <a:prstGeom prst="rect">
                        <a:avLst/>
                      </a:prstGeom>
                      <a:solidFill>
                        <a:srgbClr val="A0A1A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8" style="position:absolute;margin-left:-1in;margin-top:-27.6pt;width:612pt;height:32.4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a0a1a2" stroked="f" strokeweight="1pt" w14:anchorId="1A02DC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">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914A1" w14:textId="77777777" w:rsidR="007303E2" w:rsidRDefault="007303E2" w:rsidP="00B47A72">
      <w:pPr>
        <w:spacing w:before="0" w:after="0" w:line="240" w:lineRule="auto"/>
      </w:pPr>
      <w:r>
        <w:separator/>
      </w:r>
    </w:p>
  </w:footnote>
  <w:footnote w:type="continuationSeparator" w:id="0">
    <w:p w14:paraId="7C1C1045" w14:textId="77777777" w:rsidR="007303E2" w:rsidRDefault="007303E2" w:rsidP="00B47A7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65AE1" w14:textId="77777777" w:rsidR="00E9463B" w:rsidRPr="00E9463B" w:rsidRDefault="0081296F" w:rsidP="009D70E0">
    <w:pPr>
      <w:pStyle w:val="Header"/>
    </w:pPr>
    <w:r w:rsidRPr="00591397">
      <w:rPr>
        <w:noProof/>
      </w:rPr>
      <w:drawing>
        <wp:anchor distT="0" distB="0" distL="114300" distR="114300" simplePos="0" relativeHeight="251655168" behindDoc="0" locked="0" layoutInCell="1" allowOverlap="1" wp14:anchorId="51224A98" wp14:editId="2B948635">
          <wp:simplePos x="0" y="0"/>
          <wp:positionH relativeFrom="column">
            <wp:posOffset>-381000</wp:posOffset>
          </wp:positionH>
          <wp:positionV relativeFrom="paragraph">
            <wp:posOffset>15240</wp:posOffset>
          </wp:positionV>
          <wp:extent cx="1167765" cy="3892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LTW_whi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7765" cy="389255"/>
                  </a:xfrm>
                  <a:prstGeom prst="rect">
                    <a:avLst/>
                  </a:prstGeom>
                </pic:spPr>
              </pic:pic>
            </a:graphicData>
          </a:graphic>
          <wp14:sizeRelH relativeFrom="page">
            <wp14:pctWidth>0</wp14:pctWidth>
          </wp14:sizeRelH>
          <wp14:sizeRelV relativeFrom="page">
            <wp14:pctHeight>0</wp14:pctHeight>
          </wp14:sizeRelV>
        </wp:anchor>
      </w:drawing>
    </w:r>
    <w:r w:rsidR="009D70E0">
      <w:t>He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B288A" w14:textId="0EF71FB0" w:rsidR="008C429F" w:rsidRPr="008A0F4F" w:rsidRDefault="00591397" w:rsidP="00591397">
    <w:pPr>
      <w:pStyle w:val="Header"/>
      <w:spacing w:before="180"/>
    </w:pPr>
    <w:r w:rsidRPr="008A0F4F">
      <w:rPr>
        <w:noProof/>
      </w:rPr>
      <mc:AlternateContent>
        <mc:Choice Requires="wps">
          <w:drawing>
            <wp:anchor distT="0" distB="0" distL="114300" distR="114300" simplePos="0" relativeHeight="251657216" behindDoc="1" locked="0" layoutInCell="1" allowOverlap="1" wp14:anchorId="63D098B4" wp14:editId="7A6ADC3A">
              <wp:simplePos x="0" y="0"/>
              <wp:positionH relativeFrom="margin">
                <wp:posOffset>-914400</wp:posOffset>
              </wp:positionH>
              <wp:positionV relativeFrom="paragraph">
                <wp:posOffset>-22860</wp:posOffset>
              </wp:positionV>
              <wp:extent cx="7772400" cy="640080"/>
              <wp:effectExtent l="0" t="0" r="0" b="7620"/>
              <wp:wrapNone/>
              <wp:docPr id="6" name="Rectangle 6"/>
              <wp:cNvGraphicFramePr/>
              <a:graphic xmlns:a="http://schemas.openxmlformats.org/drawingml/2006/main">
                <a:graphicData uri="http://schemas.microsoft.com/office/word/2010/wordprocessingShape">
                  <wps:wsp>
                    <wps:cNvSpPr/>
                    <wps:spPr>
                      <a:xfrm>
                        <a:off x="0" y="0"/>
                        <a:ext cx="7772400" cy="640080"/>
                      </a:xfrm>
                      <a:prstGeom prst="rect">
                        <a:avLst/>
                      </a:prstGeom>
                      <a:solidFill>
                        <a:srgbClr val="007C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37C61" id="Rectangle 6" o:spid="_x0000_s1026" style="position:absolute;margin-left:-1in;margin-top:-1.8pt;width:612pt;height:5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" fillcolor="#007c8a" stroked="f" strokeweight="1pt">
              <w10:wrap anchorx="margin"/>
            </v:rect>
          </w:pict>
        </mc:Fallback>
      </mc:AlternateContent>
    </w:r>
    <w:r w:rsidR="008A0F4F">
      <w:rPr>
        <w:noProof/>
      </w:rPr>
      <w:t xml:space="preserve">Event Manager </w:t>
    </w:r>
    <w:r w:rsidR="008A0F4F" w:rsidRPr="008A0F4F">
      <w:rPr>
        <w:noProof/>
      </w:rPr>
      <w:t>Application</w:t>
    </w:r>
    <w:r w:rsidR="00E26D79" w:rsidRPr="008A0F4F">
      <w:t xml:space="preserve"> Brief </w:t>
    </w:r>
  </w:p>
  <w:p w14:paraId="0C0EF754" w14:textId="4468604E" w:rsidR="00591397" w:rsidRPr="008A0F4F" w:rsidRDefault="008A0F4F" w:rsidP="00591397">
    <w:pPr>
      <w:pStyle w:val="Subtitle"/>
    </w:pPr>
    <w:r>
      <w:t>Maxim Stassenko</w:t>
    </w:r>
  </w:p>
  <w:p w14:paraId="3532F6AE" w14:textId="77777777" w:rsidR="00591397" w:rsidRPr="008A0F4F" w:rsidRDefault="00591397" w:rsidP="00591397">
    <w:pPr>
      <w:pStyle w:val="SmallLineSpacewoText"/>
      <w:rPr>
        <w:color w:val="FFFFFF" w:themeColor="background1"/>
      </w:rPr>
    </w:pPr>
  </w:p>
  <w:p w14:paraId="7F2E4EA5" w14:textId="77777777" w:rsidR="00591397" w:rsidRPr="00591397" w:rsidRDefault="00591397" w:rsidP="00591397">
    <w:pPr>
      <w:pStyle w:val="SmallLineSpacewo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36A5"/>
    <w:multiLevelType w:val="hybridMultilevel"/>
    <w:tmpl w:val="373C781E"/>
    <w:lvl w:ilvl="0" w:tplc="743202DE">
      <w:start w:val="1"/>
      <w:numFmt w:val="decimal"/>
      <w:pStyle w:val="TableListSmall"/>
      <w:lvlText w:val="%1."/>
      <w:lvlJc w:val="left"/>
      <w:pPr>
        <w:ind w:left="259" w:hanging="18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83EF7"/>
    <w:multiLevelType w:val="multilevel"/>
    <w:tmpl w:val="97A053E4"/>
    <w:lvl w:ilvl="0">
      <w:start w:val="1"/>
      <w:numFmt w:val="bullet"/>
      <w:pStyle w:val="TableBullet1"/>
      <w:lvlText w:val="•"/>
      <w:lvlJc w:val="left"/>
      <w:pPr>
        <w:tabs>
          <w:tab w:val="num" w:pos="518"/>
        </w:tabs>
        <w:ind w:left="518" w:hanging="273"/>
      </w:pPr>
      <w:rPr>
        <w:rFonts w:ascii="Arial" w:hAnsi="Arial" w:hint="default"/>
        <w:b w:val="0"/>
        <w:i w:val="0"/>
        <w:sz w:val="24"/>
      </w:rPr>
    </w:lvl>
    <w:lvl w:ilvl="1">
      <w:start w:val="1"/>
      <w:numFmt w:val="bullet"/>
      <w:lvlText w:val=""/>
      <w:lvlJc w:val="left"/>
      <w:pPr>
        <w:tabs>
          <w:tab w:val="num" w:pos="1353"/>
        </w:tabs>
        <w:ind w:left="1353" w:hanging="273"/>
      </w:pPr>
      <w:rPr>
        <w:rFonts w:ascii="Symbol" w:hAnsi="Symbol" w:hint="default"/>
        <w:sz w:val="20"/>
      </w:rPr>
    </w:lvl>
    <w:lvl w:ilvl="2">
      <w:start w:val="1"/>
      <w:numFmt w:val="bullet"/>
      <w:lvlText w:val=""/>
      <w:lvlJc w:val="left"/>
      <w:pPr>
        <w:tabs>
          <w:tab w:val="num" w:pos="2188"/>
        </w:tabs>
        <w:ind w:left="2188" w:hanging="273"/>
      </w:pPr>
      <w:rPr>
        <w:rFonts w:ascii="Symbol" w:hAnsi="Symbol" w:hint="default"/>
        <w:sz w:val="20"/>
      </w:rPr>
    </w:lvl>
    <w:lvl w:ilvl="3">
      <w:start w:val="1"/>
      <w:numFmt w:val="bullet"/>
      <w:lvlText w:val=""/>
      <w:lvlJc w:val="left"/>
      <w:pPr>
        <w:tabs>
          <w:tab w:val="num" w:pos="3023"/>
        </w:tabs>
        <w:ind w:left="3023" w:hanging="273"/>
      </w:pPr>
      <w:rPr>
        <w:rFonts w:ascii="Symbol" w:hAnsi="Symbol" w:hint="default"/>
        <w:sz w:val="20"/>
      </w:rPr>
    </w:lvl>
    <w:lvl w:ilvl="4">
      <w:start w:val="1"/>
      <w:numFmt w:val="bullet"/>
      <w:lvlText w:val=""/>
      <w:lvlJc w:val="left"/>
      <w:pPr>
        <w:tabs>
          <w:tab w:val="num" w:pos="3858"/>
        </w:tabs>
        <w:ind w:left="3858" w:hanging="273"/>
      </w:pPr>
      <w:rPr>
        <w:rFonts w:ascii="Symbol" w:hAnsi="Symbol" w:hint="default"/>
        <w:sz w:val="20"/>
      </w:rPr>
    </w:lvl>
    <w:lvl w:ilvl="5">
      <w:start w:val="1"/>
      <w:numFmt w:val="bullet"/>
      <w:lvlText w:val=""/>
      <w:lvlJc w:val="left"/>
      <w:pPr>
        <w:tabs>
          <w:tab w:val="num" w:pos="4693"/>
        </w:tabs>
        <w:ind w:left="4693" w:hanging="273"/>
      </w:pPr>
      <w:rPr>
        <w:rFonts w:ascii="Symbol" w:hAnsi="Symbol" w:hint="default"/>
        <w:sz w:val="20"/>
      </w:rPr>
    </w:lvl>
    <w:lvl w:ilvl="6">
      <w:start w:val="1"/>
      <w:numFmt w:val="bullet"/>
      <w:lvlText w:val=""/>
      <w:lvlJc w:val="left"/>
      <w:pPr>
        <w:tabs>
          <w:tab w:val="num" w:pos="5528"/>
        </w:tabs>
        <w:ind w:left="5528" w:hanging="273"/>
      </w:pPr>
      <w:rPr>
        <w:rFonts w:ascii="Symbol" w:hAnsi="Symbol" w:hint="default"/>
        <w:sz w:val="20"/>
      </w:rPr>
    </w:lvl>
    <w:lvl w:ilvl="7">
      <w:start w:val="1"/>
      <w:numFmt w:val="bullet"/>
      <w:lvlText w:val=""/>
      <w:lvlJc w:val="left"/>
      <w:pPr>
        <w:tabs>
          <w:tab w:val="num" w:pos="6363"/>
        </w:tabs>
        <w:ind w:left="6363" w:hanging="273"/>
      </w:pPr>
      <w:rPr>
        <w:rFonts w:ascii="Symbol" w:hAnsi="Symbol" w:hint="default"/>
        <w:sz w:val="20"/>
      </w:rPr>
    </w:lvl>
    <w:lvl w:ilvl="8">
      <w:start w:val="1"/>
      <w:numFmt w:val="bullet"/>
      <w:lvlText w:val=""/>
      <w:lvlJc w:val="left"/>
      <w:pPr>
        <w:tabs>
          <w:tab w:val="num" w:pos="7198"/>
        </w:tabs>
        <w:ind w:left="7198" w:hanging="273"/>
      </w:pPr>
      <w:rPr>
        <w:rFonts w:ascii="Symbol" w:hAnsi="Symbol" w:hint="default"/>
        <w:sz w:val="20"/>
      </w:rPr>
    </w:lvl>
  </w:abstractNum>
  <w:abstractNum w:abstractNumId="2" w15:restartNumberingAfterBreak="0">
    <w:nsid w:val="1FDE4F05"/>
    <w:multiLevelType w:val="hybridMultilevel"/>
    <w:tmpl w:val="33828F0E"/>
    <w:lvl w:ilvl="0" w:tplc="7A768946">
      <w:start w:val="1"/>
      <w:numFmt w:val="lowerLetter"/>
      <w:pStyle w:val="List-NumberSub"/>
      <w:lvlText w:val="%1."/>
      <w:lvlJc w:val="right"/>
      <w:pPr>
        <w:ind w:left="1616" w:hanging="360"/>
      </w:pPr>
      <w:rPr>
        <w:rFonts w:hint="default"/>
      </w:rPr>
    </w:lvl>
    <w:lvl w:ilvl="1" w:tplc="04090019" w:tentative="1">
      <w:start w:val="1"/>
      <w:numFmt w:val="lowerLetter"/>
      <w:lvlText w:val="%2."/>
      <w:lvlJc w:val="left"/>
      <w:pPr>
        <w:ind w:left="2336" w:hanging="360"/>
      </w:pPr>
    </w:lvl>
    <w:lvl w:ilvl="2" w:tplc="0409001B" w:tentative="1">
      <w:start w:val="1"/>
      <w:numFmt w:val="lowerRoman"/>
      <w:lvlText w:val="%3."/>
      <w:lvlJc w:val="right"/>
      <w:pPr>
        <w:ind w:left="3056" w:hanging="180"/>
      </w:pPr>
    </w:lvl>
    <w:lvl w:ilvl="3" w:tplc="0409000F" w:tentative="1">
      <w:start w:val="1"/>
      <w:numFmt w:val="decimal"/>
      <w:lvlText w:val="%4."/>
      <w:lvlJc w:val="left"/>
      <w:pPr>
        <w:ind w:left="3776" w:hanging="360"/>
      </w:pPr>
    </w:lvl>
    <w:lvl w:ilvl="4" w:tplc="04090019" w:tentative="1">
      <w:start w:val="1"/>
      <w:numFmt w:val="lowerLetter"/>
      <w:lvlText w:val="%5."/>
      <w:lvlJc w:val="left"/>
      <w:pPr>
        <w:ind w:left="4496" w:hanging="360"/>
      </w:pPr>
    </w:lvl>
    <w:lvl w:ilvl="5" w:tplc="0409001B" w:tentative="1">
      <w:start w:val="1"/>
      <w:numFmt w:val="lowerRoman"/>
      <w:lvlText w:val="%6."/>
      <w:lvlJc w:val="right"/>
      <w:pPr>
        <w:ind w:left="5216" w:hanging="180"/>
      </w:pPr>
    </w:lvl>
    <w:lvl w:ilvl="6" w:tplc="0409000F" w:tentative="1">
      <w:start w:val="1"/>
      <w:numFmt w:val="decimal"/>
      <w:lvlText w:val="%7."/>
      <w:lvlJc w:val="left"/>
      <w:pPr>
        <w:ind w:left="5936" w:hanging="360"/>
      </w:pPr>
    </w:lvl>
    <w:lvl w:ilvl="7" w:tplc="04090019" w:tentative="1">
      <w:start w:val="1"/>
      <w:numFmt w:val="lowerLetter"/>
      <w:lvlText w:val="%8."/>
      <w:lvlJc w:val="left"/>
      <w:pPr>
        <w:ind w:left="6656" w:hanging="360"/>
      </w:pPr>
    </w:lvl>
    <w:lvl w:ilvl="8" w:tplc="0409001B" w:tentative="1">
      <w:start w:val="1"/>
      <w:numFmt w:val="lowerRoman"/>
      <w:lvlText w:val="%9."/>
      <w:lvlJc w:val="right"/>
      <w:pPr>
        <w:ind w:left="7376" w:hanging="180"/>
      </w:pPr>
    </w:lvl>
  </w:abstractNum>
  <w:abstractNum w:abstractNumId="3" w15:restartNumberingAfterBreak="0">
    <w:nsid w:val="23536CC6"/>
    <w:multiLevelType w:val="hybridMultilevel"/>
    <w:tmpl w:val="ACC0D62A"/>
    <w:lvl w:ilvl="0" w:tplc="FDD0C088">
      <w:start w:val="1"/>
      <w:numFmt w:val="bullet"/>
      <w:pStyle w:val="List-Bullet1"/>
      <w:lvlText w:val=""/>
      <w:lvlJc w:val="left"/>
      <w:pPr>
        <w:ind w:left="634" w:hanging="274"/>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16517"/>
    <w:multiLevelType w:val="hybridMultilevel"/>
    <w:tmpl w:val="14A2EC98"/>
    <w:lvl w:ilvl="0" w:tplc="0DD894A6">
      <w:start w:val="1"/>
      <w:numFmt w:val="lowerRoman"/>
      <w:pStyle w:val="List-NumberSub2"/>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2312E47"/>
    <w:multiLevelType w:val="hybridMultilevel"/>
    <w:tmpl w:val="D340DAF6"/>
    <w:lvl w:ilvl="0" w:tplc="A540FEC0">
      <w:start w:val="1"/>
      <w:numFmt w:val="bullet"/>
      <w:pStyle w:val="TableBullet3"/>
      <w:lvlText w:val="•"/>
      <w:lvlJc w:val="left"/>
      <w:pPr>
        <w:ind w:left="1541" w:hanging="216"/>
      </w:pPr>
      <w:rPr>
        <w:rFonts w:ascii="Arial" w:hAnsi="Arial" w:hint="default"/>
      </w:rPr>
    </w:lvl>
    <w:lvl w:ilvl="1" w:tplc="04090003" w:tentative="1">
      <w:start w:val="1"/>
      <w:numFmt w:val="bullet"/>
      <w:lvlText w:val="o"/>
      <w:lvlJc w:val="left"/>
      <w:pPr>
        <w:ind w:left="3038" w:hanging="360"/>
      </w:pPr>
      <w:rPr>
        <w:rFonts w:ascii="Courier New" w:hAnsi="Courier New" w:cs="Courier New" w:hint="default"/>
      </w:rPr>
    </w:lvl>
    <w:lvl w:ilvl="2" w:tplc="04090005" w:tentative="1">
      <w:start w:val="1"/>
      <w:numFmt w:val="bullet"/>
      <w:lvlText w:val=""/>
      <w:lvlJc w:val="left"/>
      <w:pPr>
        <w:ind w:left="3758" w:hanging="360"/>
      </w:pPr>
      <w:rPr>
        <w:rFonts w:ascii="Wingdings" w:hAnsi="Wingdings" w:hint="default"/>
      </w:rPr>
    </w:lvl>
    <w:lvl w:ilvl="3" w:tplc="04090001" w:tentative="1">
      <w:start w:val="1"/>
      <w:numFmt w:val="bullet"/>
      <w:lvlText w:val=""/>
      <w:lvlJc w:val="left"/>
      <w:pPr>
        <w:ind w:left="4478" w:hanging="360"/>
      </w:pPr>
      <w:rPr>
        <w:rFonts w:ascii="Symbol" w:hAnsi="Symbol" w:hint="default"/>
      </w:rPr>
    </w:lvl>
    <w:lvl w:ilvl="4" w:tplc="04090003" w:tentative="1">
      <w:start w:val="1"/>
      <w:numFmt w:val="bullet"/>
      <w:lvlText w:val="o"/>
      <w:lvlJc w:val="left"/>
      <w:pPr>
        <w:ind w:left="5198" w:hanging="360"/>
      </w:pPr>
      <w:rPr>
        <w:rFonts w:ascii="Courier New" w:hAnsi="Courier New" w:cs="Courier New" w:hint="default"/>
      </w:rPr>
    </w:lvl>
    <w:lvl w:ilvl="5" w:tplc="04090005" w:tentative="1">
      <w:start w:val="1"/>
      <w:numFmt w:val="bullet"/>
      <w:lvlText w:val=""/>
      <w:lvlJc w:val="left"/>
      <w:pPr>
        <w:ind w:left="5918" w:hanging="360"/>
      </w:pPr>
      <w:rPr>
        <w:rFonts w:ascii="Wingdings" w:hAnsi="Wingdings" w:hint="default"/>
      </w:rPr>
    </w:lvl>
    <w:lvl w:ilvl="6" w:tplc="04090001" w:tentative="1">
      <w:start w:val="1"/>
      <w:numFmt w:val="bullet"/>
      <w:lvlText w:val=""/>
      <w:lvlJc w:val="left"/>
      <w:pPr>
        <w:ind w:left="6638" w:hanging="360"/>
      </w:pPr>
      <w:rPr>
        <w:rFonts w:ascii="Symbol" w:hAnsi="Symbol" w:hint="default"/>
      </w:rPr>
    </w:lvl>
    <w:lvl w:ilvl="7" w:tplc="04090003" w:tentative="1">
      <w:start w:val="1"/>
      <w:numFmt w:val="bullet"/>
      <w:lvlText w:val="o"/>
      <w:lvlJc w:val="left"/>
      <w:pPr>
        <w:ind w:left="7358" w:hanging="360"/>
      </w:pPr>
      <w:rPr>
        <w:rFonts w:ascii="Courier New" w:hAnsi="Courier New" w:cs="Courier New" w:hint="default"/>
      </w:rPr>
    </w:lvl>
    <w:lvl w:ilvl="8" w:tplc="04090005" w:tentative="1">
      <w:start w:val="1"/>
      <w:numFmt w:val="bullet"/>
      <w:lvlText w:val=""/>
      <w:lvlJc w:val="left"/>
      <w:pPr>
        <w:ind w:left="8078" w:hanging="360"/>
      </w:pPr>
      <w:rPr>
        <w:rFonts w:ascii="Wingdings" w:hAnsi="Wingdings" w:hint="default"/>
      </w:rPr>
    </w:lvl>
  </w:abstractNum>
  <w:abstractNum w:abstractNumId="6" w15:restartNumberingAfterBreak="0">
    <w:nsid w:val="32982FEC"/>
    <w:multiLevelType w:val="hybridMultilevel"/>
    <w:tmpl w:val="02A01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62865"/>
    <w:multiLevelType w:val="hybridMultilevel"/>
    <w:tmpl w:val="B53AE064"/>
    <w:lvl w:ilvl="0" w:tplc="73E46814">
      <w:start w:val="1"/>
      <w:numFmt w:val="bullet"/>
      <w:pStyle w:val="TableBullet1Small"/>
      <w:lvlText w:val="•"/>
      <w:lvlJc w:val="left"/>
      <w:pPr>
        <w:tabs>
          <w:tab w:val="num" w:pos="259"/>
        </w:tabs>
        <w:ind w:left="259" w:hanging="187"/>
      </w:pPr>
      <w:rPr>
        <w:rFonts w:ascii="Arial" w:hAnsi="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947E6"/>
    <w:multiLevelType w:val="hybridMultilevel"/>
    <w:tmpl w:val="FF889B46"/>
    <w:lvl w:ilvl="0" w:tplc="E2A0B494">
      <w:start w:val="1"/>
      <w:numFmt w:val="bullet"/>
      <w:pStyle w:val="List-Bullet2"/>
      <w:lvlText w:val=""/>
      <w:lvlJc w:val="left"/>
      <w:pPr>
        <w:ind w:left="1166" w:hanging="288"/>
      </w:pPr>
      <w:rPr>
        <w:rFonts w:ascii="Wingdings" w:hAnsi="Wingdings" w:hint="default"/>
      </w:rPr>
    </w:lvl>
    <w:lvl w:ilvl="1" w:tplc="04090003" w:tentative="1">
      <w:start w:val="1"/>
      <w:numFmt w:val="bullet"/>
      <w:lvlText w:val="o"/>
      <w:lvlJc w:val="left"/>
      <w:pPr>
        <w:ind w:left="2607" w:hanging="360"/>
      </w:pPr>
      <w:rPr>
        <w:rFonts w:ascii="Courier New" w:hAnsi="Courier New" w:cs="Courier New" w:hint="default"/>
      </w:rPr>
    </w:lvl>
    <w:lvl w:ilvl="2" w:tplc="04090005" w:tentative="1">
      <w:start w:val="1"/>
      <w:numFmt w:val="bullet"/>
      <w:lvlText w:val=""/>
      <w:lvlJc w:val="left"/>
      <w:pPr>
        <w:ind w:left="3327" w:hanging="360"/>
      </w:pPr>
      <w:rPr>
        <w:rFonts w:ascii="Wingdings" w:hAnsi="Wingdings" w:hint="default"/>
      </w:rPr>
    </w:lvl>
    <w:lvl w:ilvl="3" w:tplc="04090001" w:tentative="1">
      <w:start w:val="1"/>
      <w:numFmt w:val="bullet"/>
      <w:lvlText w:val=""/>
      <w:lvlJc w:val="left"/>
      <w:pPr>
        <w:ind w:left="4047" w:hanging="360"/>
      </w:pPr>
      <w:rPr>
        <w:rFonts w:ascii="Symbol" w:hAnsi="Symbol" w:hint="default"/>
      </w:rPr>
    </w:lvl>
    <w:lvl w:ilvl="4" w:tplc="04090003" w:tentative="1">
      <w:start w:val="1"/>
      <w:numFmt w:val="bullet"/>
      <w:lvlText w:val="o"/>
      <w:lvlJc w:val="left"/>
      <w:pPr>
        <w:ind w:left="4767" w:hanging="360"/>
      </w:pPr>
      <w:rPr>
        <w:rFonts w:ascii="Courier New" w:hAnsi="Courier New" w:cs="Courier New" w:hint="default"/>
      </w:rPr>
    </w:lvl>
    <w:lvl w:ilvl="5" w:tplc="04090005" w:tentative="1">
      <w:start w:val="1"/>
      <w:numFmt w:val="bullet"/>
      <w:lvlText w:val=""/>
      <w:lvlJc w:val="left"/>
      <w:pPr>
        <w:ind w:left="5487" w:hanging="360"/>
      </w:pPr>
      <w:rPr>
        <w:rFonts w:ascii="Wingdings" w:hAnsi="Wingdings" w:hint="default"/>
      </w:rPr>
    </w:lvl>
    <w:lvl w:ilvl="6" w:tplc="04090001" w:tentative="1">
      <w:start w:val="1"/>
      <w:numFmt w:val="bullet"/>
      <w:lvlText w:val=""/>
      <w:lvlJc w:val="left"/>
      <w:pPr>
        <w:ind w:left="6207" w:hanging="360"/>
      </w:pPr>
      <w:rPr>
        <w:rFonts w:ascii="Symbol" w:hAnsi="Symbol" w:hint="default"/>
      </w:rPr>
    </w:lvl>
    <w:lvl w:ilvl="7" w:tplc="04090003" w:tentative="1">
      <w:start w:val="1"/>
      <w:numFmt w:val="bullet"/>
      <w:lvlText w:val="o"/>
      <w:lvlJc w:val="left"/>
      <w:pPr>
        <w:ind w:left="6927" w:hanging="360"/>
      </w:pPr>
      <w:rPr>
        <w:rFonts w:ascii="Courier New" w:hAnsi="Courier New" w:cs="Courier New" w:hint="default"/>
      </w:rPr>
    </w:lvl>
    <w:lvl w:ilvl="8" w:tplc="04090005" w:tentative="1">
      <w:start w:val="1"/>
      <w:numFmt w:val="bullet"/>
      <w:lvlText w:val=""/>
      <w:lvlJc w:val="left"/>
      <w:pPr>
        <w:ind w:left="7647" w:hanging="360"/>
      </w:pPr>
      <w:rPr>
        <w:rFonts w:ascii="Wingdings" w:hAnsi="Wingdings" w:hint="default"/>
      </w:rPr>
    </w:lvl>
  </w:abstractNum>
  <w:abstractNum w:abstractNumId="9" w15:restartNumberingAfterBreak="0">
    <w:nsid w:val="35EE2317"/>
    <w:multiLevelType w:val="hybridMultilevel"/>
    <w:tmpl w:val="8134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101D7"/>
    <w:multiLevelType w:val="hybridMultilevel"/>
    <w:tmpl w:val="72048AE0"/>
    <w:lvl w:ilvl="0" w:tplc="45F09654">
      <w:start w:val="1"/>
      <w:numFmt w:val="bullet"/>
      <w:pStyle w:val="TableBullet2Small"/>
      <w:lvlText w:val="•"/>
      <w:lvlJc w:val="left"/>
      <w:pPr>
        <w:ind w:left="806" w:hanging="187"/>
      </w:pPr>
      <w:rPr>
        <w:rFonts w:ascii="Arial" w:hAnsi="Aria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1" w15:restartNumberingAfterBreak="0">
    <w:nsid w:val="424C0FE9"/>
    <w:multiLevelType w:val="hybridMultilevel"/>
    <w:tmpl w:val="72103CEE"/>
    <w:lvl w:ilvl="0" w:tplc="5BCC3354">
      <w:start w:val="1"/>
      <w:numFmt w:val="decimal"/>
      <w:pStyle w:val="TableList"/>
      <w:lvlText w:val="%1."/>
      <w:lvlJc w:val="right"/>
      <w:pPr>
        <w:ind w:left="504" w:hanging="144"/>
      </w:pPr>
      <w:rPr>
        <w:rFonts w:ascii="Arial" w:hAnsi="Arial" w:hint="default"/>
        <w:b w:val="0"/>
        <w:i w:val="0"/>
        <w:caps w:val="0"/>
        <w:strike w:val="0"/>
        <w:dstrike w:val="0"/>
        <w:vanish w:val="0"/>
        <w:sz w:val="22"/>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A66282"/>
    <w:multiLevelType w:val="hybridMultilevel"/>
    <w:tmpl w:val="7FB257F0"/>
    <w:lvl w:ilvl="0" w:tplc="CB6EC058">
      <w:start w:val="1"/>
      <w:numFmt w:val="decimal"/>
      <w:pStyle w:val="TableHead-Question"/>
      <w:lvlText w:val="%1."/>
      <w:lvlJc w:val="left"/>
      <w:pPr>
        <w:ind w:left="288" w:hanging="288"/>
      </w:pPr>
      <w:rPr>
        <w:rFonts w:ascii="Arial" w:hAnsi="Arial"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B48D8"/>
    <w:multiLevelType w:val="hybridMultilevel"/>
    <w:tmpl w:val="1CEA8712"/>
    <w:lvl w:ilvl="0" w:tplc="53461768">
      <w:start w:val="1"/>
      <w:numFmt w:val="bullet"/>
      <w:pStyle w:val="TableBullet2"/>
      <w:lvlText w:val="•"/>
      <w:lvlJc w:val="left"/>
      <w:pPr>
        <w:tabs>
          <w:tab w:val="num" w:pos="1051"/>
        </w:tabs>
        <w:ind w:left="1051" w:hanging="273"/>
      </w:pPr>
      <w:rPr>
        <w:rFonts w:ascii="Arial" w:hAnsi="Arial" w:hint="default"/>
        <w:sz w:val="22"/>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71CC7FE6"/>
    <w:multiLevelType w:val="hybridMultilevel"/>
    <w:tmpl w:val="F42E26B0"/>
    <w:lvl w:ilvl="0" w:tplc="9988923C">
      <w:start w:val="1"/>
      <w:numFmt w:val="decimal"/>
      <w:pStyle w:val="List-Number"/>
      <w:lvlText w:val="%1."/>
      <w:lvlJc w:val="right"/>
      <w:pPr>
        <w:ind w:left="720" w:hanging="360"/>
      </w:pPr>
      <w:rPr>
        <w:rFonts w:ascii="Arial" w:hAnsi="Arial" w:hint="default"/>
        <w:b w:val="0"/>
        <w:i w:val="0"/>
        <w:caps w:val="0"/>
        <w:strike w:val="0"/>
        <w:dstrike w:val="0"/>
        <w:vanish w:val="0"/>
        <w:sz w:val="22"/>
        <w:szCs w:val="24"/>
        <w:vertAlign w:val="baseline"/>
      </w:rPr>
    </w:lvl>
    <w:lvl w:ilvl="1" w:tplc="4B462FFA">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324659">
    <w:abstractNumId w:val="3"/>
  </w:num>
  <w:num w:numId="2" w16cid:durableId="1265192743">
    <w:abstractNumId w:val="14"/>
  </w:num>
  <w:num w:numId="3" w16cid:durableId="1024553544">
    <w:abstractNumId w:val="12"/>
  </w:num>
  <w:num w:numId="4" w16cid:durableId="843277992">
    <w:abstractNumId w:val="4"/>
  </w:num>
  <w:num w:numId="5" w16cid:durableId="1920941823">
    <w:abstractNumId w:val="2"/>
  </w:num>
  <w:num w:numId="6" w16cid:durableId="284123239">
    <w:abstractNumId w:val="10"/>
  </w:num>
  <w:num w:numId="7" w16cid:durableId="1690567269">
    <w:abstractNumId w:val="8"/>
  </w:num>
  <w:num w:numId="8" w16cid:durableId="1683193483">
    <w:abstractNumId w:val="0"/>
  </w:num>
  <w:num w:numId="9" w16cid:durableId="1577544809">
    <w:abstractNumId w:val="1"/>
  </w:num>
  <w:num w:numId="10" w16cid:durableId="1170370788">
    <w:abstractNumId w:val="13"/>
  </w:num>
  <w:num w:numId="11" w16cid:durableId="1565142183">
    <w:abstractNumId w:val="5"/>
  </w:num>
  <w:num w:numId="12" w16cid:durableId="321665588">
    <w:abstractNumId w:val="11"/>
  </w:num>
  <w:num w:numId="13" w16cid:durableId="1571816881">
    <w:abstractNumId w:val="7"/>
  </w:num>
  <w:num w:numId="14" w16cid:durableId="853030056">
    <w:abstractNumId w:val="6"/>
  </w:num>
  <w:num w:numId="15" w16cid:durableId="15257598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57"/>
    <w:rsid w:val="000113FD"/>
    <w:rsid w:val="0003183A"/>
    <w:rsid w:val="00032E25"/>
    <w:rsid w:val="00047708"/>
    <w:rsid w:val="00055B44"/>
    <w:rsid w:val="000566A4"/>
    <w:rsid w:val="000623EF"/>
    <w:rsid w:val="00072E72"/>
    <w:rsid w:val="00072F36"/>
    <w:rsid w:val="0008099A"/>
    <w:rsid w:val="00083BA8"/>
    <w:rsid w:val="000A76B4"/>
    <w:rsid w:val="000C26BF"/>
    <w:rsid w:val="000C2ED6"/>
    <w:rsid w:val="000C55B2"/>
    <w:rsid w:val="000E0CD8"/>
    <w:rsid w:val="00100EE5"/>
    <w:rsid w:val="001011BD"/>
    <w:rsid w:val="00101D25"/>
    <w:rsid w:val="001070C0"/>
    <w:rsid w:val="0011244F"/>
    <w:rsid w:val="0013265A"/>
    <w:rsid w:val="001326BC"/>
    <w:rsid w:val="00144085"/>
    <w:rsid w:val="00156DE3"/>
    <w:rsid w:val="00161FEB"/>
    <w:rsid w:val="001625B9"/>
    <w:rsid w:val="0017025D"/>
    <w:rsid w:val="001742AD"/>
    <w:rsid w:val="0017662A"/>
    <w:rsid w:val="00181AF2"/>
    <w:rsid w:val="00185599"/>
    <w:rsid w:val="00185955"/>
    <w:rsid w:val="001A342B"/>
    <w:rsid w:val="001B110C"/>
    <w:rsid w:val="001C04B7"/>
    <w:rsid w:val="001C226D"/>
    <w:rsid w:val="001C72C5"/>
    <w:rsid w:val="001C77B7"/>
    <w:rsid w:val="001D7623"/>
    <w:rsid w:val="001E1EC1"/>
    <w:rsid w:val="001E3475"/>
    <w:rsid w:val="001F2851"/>
    <w:rsid w:val="001F60D5"/>
    <w:rsid w:val="001F6292"/>
    <w:rsid w:val="00212BAC"/>
    <w:rsid w:val="002174F2"/>
    <w:rsid w:val="002211DB"/>
    <w:rsid w:val="002302D0"/>
    <w:rsid w:val="00232830"/>
    <w:rsid w:val="00232F0B"/>
    <w:rsid w:val="0024475D"/>
    <w:rsid w:val="002568D0"/>
    <w:rsid w:val="0026192C"/>
    <w:rsid w:val="00262C9D"/>
    <w:rsid w:val="0026441E"/>
    <w:rsid w:val="002660BC"/>
    <w:rsid w:val="00266D83"/>
    <w:rsid w:val="00267F45"/>
    <w:rsid w:val="002773FE"/>
    <w:rsid w:val="002850DF"/>
    <w:rsid w:val="00295D66"/>
    <w:rsid w:val="00296AE3"/>
    <w:rsid w:val="002A40DE"/>
    <w:rsid w:val="002A7125"/>
    <w:rsid w:val="002B0F88"/>
    <w:rsid w:val="002C4099"/>
    <w:rsid w:val="002C630C"/>
    <w:rsid w:val="002C6FED"/>
    <w:rsid w:val="002E6DC1"/>
    <w:rsid w:val="002F110E"/>
    <w:rsid w:val="002F1E98"/>
    <w:rsid w:val="003004BD"/>
    <w:rsid w:val="003049FD"/>
    <w:rsid w:val="00305084"/>
    <w:rsid w:val="00307B38"/>
    <w:rsid w:val="00307DEB"/>
    <w:rsid w:val="00316E61"/>
    <w:rsid w:val="00326CC8"/>
    <w:rsid w:val="00327004"/>
    <w:rsid w:val="00340AD3"/>
    <w:rsid w:val="00341835"/>
    <w:rsid w:val="00354E50"/>
    <w:rsid w:val="00361789"/>
    <w:rsid w:val="00363F46"/>
    <w:rsid w:val="00377C4B"/>
    <w:rsid w:val="00386B5A"/>
    <w:rsid w:val="003943FA"/>
    <w:rsid w:val="0039505E"/>
    <w:rsid w:val="003A4E2E"/>
    <w:rsid w:val="003A6752"/>
    <w:rsid w:val="003A6820"/>
    <w:rsid w:val="003B23D2"/>
    <w:rsid w:val="003B2C09"/>
    <w:rsid w:val="003B38D4"/>
    <w:rsid w:val="003B4B3D"/>
    <w:rsid w:val="003B5585"/>
    <w:rsid w:val="003C4245"/>
    <w:rsid w:val="003D0E56"/>
    <w:rsid w:val="003D291A"/>
    <w:rsid w:val="003D54B4"/>
    <w:rsid w:val="003D6AC9"/>
    <w:rsid w:val="003D76D2"/>
    <w:rsid w:val="003E5C56"/>
    <w:rsid w:val="003E73E1"/>
    <w:rsid w:val="003F2F32"/>
    <w:rsid w:val="003F58C5"/>
    <w:rsid w:val="004011DB"/>
    <w:rsid w:val="00407CA6"/>
    <w:rsid w:val="00412F7C"/>
    <w:rsid w:val="0041367A"/>
    <w:rsid w:val="00414E9C"/>
    <w:rsid w:val="00415BCC"/>
    <w:rsid w:val="00416529"/>
    <w:rsid w:val="00416A9B"/>
    <w:rsid w:val="00417189"/>
    <w:rsid w:val="0042364F"/>
    <w:rsid w:val="00433997"/>
    <w:rsid w:val="00436357"/>
    <w:rsid w:val="00444232"/>
    <w:rsid w:val="00447736"/>
    <w:rsid w:val="00454822"/>
    <w:rsid w:val="00456EA9"/>
    <w:rsid w:val="00457ABA"/>
    <w:rsid w:val="00465B88"/>
    <w:rsid w:val="00466DE5"/>
    <w:rsid w:val="00497EDD"/>
    <w:rsid w:val="004A05DB"/>
    <w:rsid w:val="004A1436"/>
    <w:rsid w:val="004B0744"/>
    <w:rsid w:val="004B3AE6"/>
    <w:rsid w:val="004B4F8D"/>
    <w:rsid w:val="004D1EA6"/>
    <w:rsid w:val="004D2E8C"/>
    <w:rsid w:val="004E369D"/>
    <w:rsid w:val="004F2B65"/>
    <w:rsid w:val="004F588A"/>
    <w:rsid w:val="004F7B23"/>
    <w:rsid w:val="005032CB"/>
    <w:rsid w:val="005033FC"/>
    <w:rsid w:val="00506063"/>
    <w:rsid w:val="00510143"/>
    <w:rsid w:val="00511B0B"/>
    <w:rsid w:val="00523C84"/>
    <w:rsid w:val="00526677"/>
    <w:rsid w:val="00532BCB"/>
    <w:rsid w:val="005353D7"/>
    <w:rsid w:val="005426AD"/>
    <w:rsid w:val="0054562E"/>
    <w:rsid w:val="00546081"/>
    <w:rsid w:val="00546434"/>
    <w:rsid w:val="00550EA5"/>
    <w:rsid w:val="00551C3E"/>
    <w:rsid w:val="00554B57"/>
    <w:rsid w:val="005573B1"/>
    <w:rsid w:val="00560688"/>
    <w:rsid w:val="0056548D"/>
    <w:rsid w:val="005664F5"/>
    <w:rsid w:val="005677CD"/>
    <w:rsid w:val="00580EE0"/>
    <w:rsid w:val="005820C6"/>
    <w:rsid w:val="00586E9F"/>
    <w:rsid w:val="005900A0"/>
    <w:rsid w:val="00591397"/>
    <w:rsid w:val="005C24FB"/>
    <w:rsid w:val="005C36C3"/>
    <w:rsid w:val="005C560A"/>
    <w:rsid w:val="005D4A07"/>
    <w:rsid w:val="005D5F1A"/>
    <w:rsid w:val="005E0AF7"/>
    <w:rsid w:val="005E6DF7"/>
    <w:rsid w:val="0060560E"/>
    <w:rsid w:val="0061038C"/>
    <w:rsid w:val="0061130E"/>
    <w:rsid w:val="00620D8A"/>
    <w:rsid w:val="00624851"/>
    <w:rsid w:val="00626687"/>
    <w:rsid w:val="006354E5"/>
    <w:rsid w:val="00637156"/>
    <w:rsid w:val="006374EA"/>
    <w:rsid w:val="00640112"/>
    <w:rsid w:val="00641AA6"/>
    <w:rsid w:val="0064600F"/>
    <w:rsid w:val="00646BC5"/>
    <w:rsid w:val="0064707B"/>
    <w:rsid w:val="00650F10"/>
    <w:rsid w:val="006559C0"/>
    <w:rsid w:val="00660DE9"/>
    <w:rsid w:val="0067122D"/>
    <w:rsid w:val="0067319E"/>
    <w:rsid w:val="00674BE1"/>
    <w:rsid w:val="00683E61"/>
    <w:rsid w:val="006842E3"/>
    <w:rsid w:val="00684F7D"/>
    <w:rsid w:val="0068573B"/>
    <w:rsid w:val="006939AC"/>
    <w:rsid w:val="00695900"/>
    <w:rsid w:val="006C5FE3"/>
    <w:rsid w:val="006D0635"/>
    <w:rsid w:val="006D74AF"/>
    <w:rsid w:val="006E47C1"/>
    <w:rsid w:val="006E5A44"/>
    <w:rsid w:val="006E7D1C"/>
    <w:rsid w:val="006F30A2"/>
    <w:rsid w:val="006F4F77"/>
    <w:rsid w:val="006F749D"/>
    <w:rsid w:val="00705642"/>
    <w:rsid w:val="0070759E"/>
    <w:rsid w:val="00715117"/>
    <w:rsid w:val="0073013F"/>
    <w:rsid w:val="007303E2"/>
    <w:rsid w:val="007309D1"/>
    <w:rsid w:val="00732AFD"/>
    <w:rsid w:val="00737596"/>
    <w:rsid w:val="00744D39"/>
    <w:rsid w:val="00747F5F"/>
    <w:rsid w:val="00752DB4"/>
    <w:rsid w:val="00760B96"/>
    <w:rsid w:val="00761BB3"/>
    <w:rsid w:val="00762138"/>
    <w:rsid w:val="00764A85"/>
    <w:rsid w:val="00771A6E"/>
    <w:rsid w:val="00772C29"/>
    <w:rsid w:val="00781109"/>
    <w:rsid w:val="00781A11"/>
    <w:rsid w:val="00782486"/>
    <w:rsid w:val="00790CEF"/>
    <w:rsid w:val="007A13A8"/>
    <w:rsid w:val="007A173D"/>
    <w:rsid w:val="007A2044"/>
    <w:rsid w:val="007A2F76"/>
    <w:rsid w:val="007B6382"/>
    <w:rsid w:val="007B6C98"/>
    <w:rsid w:val="007C3D2D"/>
    <w:rsid w:val="007D38A2"/>
    <w:rsid w:val="007D6849"/>
    <w:rsid w:val="007D7113"/>
    <w:rsid w:val="007E1F79"/>
    <w:rsid w:val="007E3A9C"/>
    <w:rsid w:val="007E4894"/>
    <w:rsid w:val="007E544A"/>
    <w:rsid w:val="007F0289"/>
    <w:rsid w:val="007F2B4F"/>
    <w:rsid w:val="0080584F"/>
    <w:rsid w:val="008060FD"/>
    <w:rsid w:val="0081296F"/>
    <w:rsid w:val="00814333"/>
    <w:rsid w:val="008224A5"/>
    <w:rsid w:val="008243E7"/>
    <w:rsid w:val="008263AB"/>
    <w:rsid w:val="0083032E"/>
    <w:rsid w:val="00836EBE"/>
    <w:rsid w:val="00841B67"/>
    <w:rsid w:val="00843CAD"/>
    <w:rsid w:val="008447D0"/>
    <w:rsid w:val="00845B47"/>
    <w:rsid w:val="00847597"/>
    <w:rsid w:val="00856790"/>
    <w:rsid w:val="00857432"/>
    <w:rsid w:val="00857EEB"/>
    <w:rsid w:val="00860C53"/>
    <w:rsid w:val="008647B5"/>
    <w:rsid w:val="0087123A"/>
    <w:rsid w:val="0088431E"/>
    <w:rsid w:val="0089573C"/>
    <w:rsid w:val="008A0F4F"/>
    <w:rsid w:val="008A37EE"/>
    <w:rsid w:val="008A45FF"/>
    <w:rsid w:val="008B647D"/>
    <w:rsid w:val="008B7603"/>
    <w:rsid w:val="008C429F"/>
    <w:rsid w:val="008C5640"/>
    <w:rsid w:val="008C5791"/>
    <w:rsid w:val="008D3B9E"/>
    <w:rsid w:val="008D60F8"/>
    <w:rsid w:val="008E7C52"/>
    <w:rsid w:val="008F45A7"/>
    <w:rsid w:val="008F4863"/>
    <w:rsid w:val="008F7909"/>
    <w:rsid w:val="009156BF"/>
    <w:rsid w:val="00923B2D"/>
    <w:rsid w:val="0093494E"/>
    <w:rsid w:val="00953F87"/>
    <w:rsid w:val="00963071"/>
    <w:rsid w:val="00970173"/>
    <w:rsid w:val="009719C1"/>
    <w:rsid w:val="00974D7F"/>
    <w:rsid w:val="00975726"/>
    <w:rsid w:val="00980919"/>
    <w:rsid w:val="00986E7D"/>
    <w:rsid w:val="0099008F"/>
    <w:rsid w:val="00990C1B"/>
    <w:rsid w:val="009C265F"/>
    <w:rsid w:val="009D4DAF"/>
    <w:rsid w:val="009D6D85"/>
    <w:rsid w:val="009D70E0"/>
    <w:rsid w:val="009F0B70"/>
    <w:rsid w:val="009F1841"/>
    <w:rsid w:val="009F5E18"/>
    <w:rsid w:val="00A14031"/>
    <w:rsid w:val="00A15E7C"/>
    <w:rsid w:val="00A16A62"/>
    <w:rsid w:val="00A178B4"/>
    <w:rsid w:val="00A31FF4"/>
    <w:rsid w:val="00A3240B"/>
    <w:rsid w:val="00A34A3D"/>
    <w:rsid w:val="00A41DA2"/>
    <w:rsid w:val="00A47170"/>
    <w:rsid w:val="00A51B5B"/>
    <w:rsid w:val="00A5445B"/>
    <w:rsid w:val="00A56FD9"/>
    <w:rsid w:val="00A6462E"/>
    <w:rsid w:val="00A64A78"/>
    <w:rsid w:val="00A77791"/>
    <w:rsid w:val="00A853C9"/>
    <w:rsid w:val="00A86DC8"/>
    <w:rsid w:val="00AB64C9"/>
    <w:rsid w:val="00AC4FFB"/>
    <w:rsid w:val="00AD1DA5"/>
    <w:rsid w:val="00AF3699"/>
    <w:rsid w:val="00AF6EFE"/>
    <w:rsid w:val="00B02CF2"/>
    <w:rsid w:val="00B07075"/>
    <w:rsid w:val="00B21FDD"/>
    <w:rsid w:val="00B232E8"/>
    <w:rsid w:val="00B2633A"/>
    <w:rsid w:val="00B320E8"/>
    <w:rsid w:val="00B35ECF"/>
    <w:rsid w:val="00B47A72"/>
    <w:rsid w:val="00B66956"/>
    <w:rsid w:val="00B75BD2"/>
    <w:rsid w:val="00B97AAE"/>
    <w:rsid w:val="00BA5089"/>
    <w:rsid w:val="00BA6017"/>
    <w:rsid w:val="00BA6567"/>
    <w:rsid w:val="00BB22A0"/>
    <w:rsid w:val="00BC315C"/>
    <w:rsid w:val="00BC5B9E"/>
    <w:rsid w:val="00BC7AAD"/>
    <w:rsid w:val="00BD0D07"/>
    <w:rsid w:val="00BD1DEE"/>
    <w:rsid w:val="00BE2543"/>
    <w:rsid w:val="00C14661"/>
    <w:rsid w:val="00C21661"/>
    <w:rsid w:val="00C23F2E"/>
    <w:rsid w:val="00C24F54"/>
    <w:rsid w:val="00C26864"/>
    <w:rsid w:val="00C31939"/>
    <w:rsid w:val="00C370AB"/>
    <w:rsid w:val="00C417B7"/>
    <w:rsid w:val="00C4495B"/>
    <w:rsid w:val="00C47E41"/>
    <w:rsid w:val="00C55D8D"/>
    <w:rsid w:val="00C57649"/>
    <w:rsid w:val="00C57CD4"/>
    <w:rsid w:val="00C671C0"/>
    <w:rsid w:val="00C8082B"/>
    <w:rsid w:val="00C84FC8"/>
    <w:rsid w:val="00C85809"/>
    <w:rsid w:val="00C95BD4"/>
    <w:rsid w:val="00CA27C1"/>
    <w:rsid w:val="00CA411B"/>
    <w:rsid w:val="00CB0729"/>
    <w:rsid w:val="00CB6F6D"/>
    <w:rsid w:val="00CB72FB"/>
    <w:rsid w:val="00CB7845"/>
    <w:rsid w:val="00CC6171"/>
    <w:rsid w:val="00CC76C6"/>
    <w:rsid w:val="00CD19BD"/>
    <w:rsid w:val="00CE0EEE"/>
    <w:rsid w:val="00CE10F9"/>
    <w:rsid w:val="00CE5742"/>
    <w:rsid w:val="00CF0F17"/>
    <w:rsid w:val="00CF46F9"/>
    <w:rsid w:val="00D024C4"/>
    <w:rsid w:val="00D132AC"/>
    <w:rsid w:val="00D224B2"/>
    <w:rsid w:val="00D264DB"/>
    <w:rsid w:val="00D360C4"/>
    <w:rsid w:val="00D50C51"/>
    <w:rsid w:val="00D65415"/>
    <w:rsid w:val="00D65757"/>
    <w:rsid w:val="00D674C8"/>
    <w:rsid w:val="00D74C8A"/>
    <w:rsid w:val="00D81C83"/>
    <w:rsid w:val="00D874F5"/>
    <w:rsid w:val="00DB22A0"/>
    <w:rsid w:val="00DB26B6"/>
    <w:rsid w:val="00DC4321"/>
    <w:rsid w:val="00DD1830"/>
    <w:rsid w:val="00DD5B6E"/>
    <w:rsid w:val="00DD7145"/>
    <w:rsid w:val="00DE09A6"/>
    <w:rsid w:val="00DE1627"/>
    <w:rsid w:val="00DE4340"/>
    <w:rsid w:val="00DE6961"/>
    <w:rsid w:val="00DE6A79"/>
    <w:rsid w:val="00DF1336"/>
    <w:rsid w:val="00DF735B"/>
    <w:rsid w:val="00DF7406"/>
    <w:rsid w:val="00E00E34"/>
    <w:rsid w:val="00E022A9"/>
    <w:rsid w:val="00E049AB"/>
    <w:rsid w:val="00E06F17"/>
    <w:rsid w:val="00E076D8"/>
    <w:rsid w:val="00E132F3"/>
    <w:rsid w:val="00E139B4"/>
    <w:rsid w:val="00E16ACC"/>
    <w:rsid w:val="00E244AA"/>
    <w:rsid w:val="00E26D79"/>
    <w:rsid w:val="00E34CF3"/>
    <w:rsid w:val="00E446CE"/>
    <w:rsid w:val="00E51176"/>
    <w:rsid w:val="00E65D79"/>
    <w:rsid w:val="00E800A5"/>
    <w:rsid w:val="00E92417"/>
    <w:rsid w:val="00E9463B"/>
    <w:rsid w:val="00E94EC0"/>
    <w:rsid w:val="00EB12D6"/>
    <w:rsid w:val="00ED105B"/>
    <w:rsid w:val="00ED3D3D"/>
    <w:rsid w:val="00ED560C"/>
    <w:rsid w:val="00EE1915"/>
    <w:rsid w:val="00EE2720"/>
    <w:rsid w:val="00EE45D8"/>
    <w:rsid w:val="00EF3181"/>
    <w:rsid w:val="00EF55BA"/>
    <w:rsid w:val="00EF5C85"/>
    <w:rsid w:val="00F0304A"/>
    <w:rsid w:val="00F0764D"/>
    <w:rsid w:val="00F11568"/>
    <w:rsid w:val="00F275F1"/>
    <w:rsid w:val="00F32FB2"/>
    <w:rsid w:val="00F503BE"/>
    <w:rsid w:val="00F512BB"/>
    <w:rsid w:val="00F51AF6"/>
    <w:rsid w:val="00F55F3A"/>
    <w:rsid w:val="00F620F1"/>
    <w:rsid w:val="00F63CAD"/>
    <w:rsid w:val="00F702F1"/>
    <w:rsid w:val="00F74D1D"/>
    <w:rsid w:val="00F760A9"/>
    <w:rsid w:val="00F807C3"/>
    <w:rsid w:val="00F81589"/>
    <w:rsid w:val="00F86375"/>
    <w:rsid w:val="00F94F0F"/>
    <w:rsid w:val="00FA5C7C"/>
    <w:rsid w:val="00FB162C"/>
    <w:rsid w:val="00FC01E5"/>
    <w:rsid w:val="00FC43F3"/>
    <w:rsid w:val="00FC71CC"/>
    <w:rsid w:val="00FD2E5A"/>
    <w:rsid w:val="00FD3190"/>
    <w:rsid w:val="00FE06F3"/>
    <w:rsid w:val="00FE68A3"/>
    <w:rsid w:val="00FF5948"/>
    <w:rsid w:val="4A0569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5B5A"/>
  <w15:chartTrackingRefBased/>
  <w15:docId w15:val="{4E50DDC4-4ECD-4ED8-997D-BC62106B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2"/>
        <w:szCs w:val="22"/>
        <w:lang w:val="en-US" w:eastAsia="en-US" w:bidi="ar-SA"/>
      </w:rPr>
    </w:rPrDefault>
    <w:pPrDefault>
      <w:pPr>
        <w:spacing w:before="240" w:after="120" w:line="30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 Not Use"/>
    <w:next w:val="Body"/>
    <w:semiHidden/>
    <w:qFormat/>
    <w:rsid w:val="005C36C3"/>
  </w:style>
  <w:style w:type="paragraph" w:styleId="Heading1">
    <w:name w:val="heading 1"/>
    <w:next w:val="Body"/>
    <w:link w:val="Heading1Char"/>
    <w:uiPriority w:val="9"/>
    <w:qFormat/>
    <w:rsid w:val="0008099A"/>
    <w:pPr>
      <w:spacing w:before="120" w:after="240" w:line="240" w:lineRule="auto"/>
      <w:outlineLvl w:val="0"/>
    </w:pPr>
    <w:rPr>
      <w:rFonts w:eastAsiaTheme="minorEastAsia" w:cs="Arial"/>
      <w:b/>
      <w:color w:val="00A2B8"/>
      <w:sz w:val="44"/>
      <w:szCs w:val="152"/>
    </w:rPr>
  </w:style>
  <w:style w:type="paragraph" w:styleId="Heading2">
    <w:name w:val="heading 2"/>
    <w:next w:val="Body-First"/>
    <w:link w:val="Heading2Char"/>
    <w:uiPriority w:val="9"/>
    <w:unhideWhenUsed/>
    <w:rsid w:val="004E369D"/>
    <w:pPr>
      <w:keepNext/>
      <w:framePr w:hSpace="1440" w:wrap="around" w:vAnchor="text" w:hAnchor="text" w:xAlign="center" w:y="1"/>
      <w:spacing w:before="0" w:after="0" w:line="240" w:lineRule="auto"/>
      <w:ind w:left="1296" w:right="792"/>
      <w:outlineLvl w:val="1"/>
    </w:pPr>
    <w:rPr>
      <w:rFonts w:eastAsiaTheme="minorEastAsia" w:cs="Arial"/>
      <w:color w:val="FFFFFF" w:themeColor="background1"/>
      <w:sz w:val="36"/>
      <w:szCs w:val="44"/>
    </w:rPr>
  </w:style>
  <w:style w:type="paragraph" w:styleId="Heading3">
    <w:name w:val="heading 3"/>
    <w:next w:val="Body"/>
    <w:link w:val="Heading3Char"/>
    <w:uiPriority w:val="9"/>
    <w:unhideWhenUsed/>
    <w:qFormat/>
    <w:rsid w:val="0008099A"/>
    <w:pPr>
      <w:keepNext/>
      <w:spacing w:before="300" w:line="320" w:lineRule="exact"/>
      <w:outlineLvl w:val="2"/>
    </w:pPr>
    <w:rPr>
      <w:rFonts w:eastAsiaTheme="minorEastAsia" w:cs="Arial"/>
      <w:b/>
      <w:color w:val="00A2B8"/>
      <w:sz w:val="28"/>
    </w:rPr>
  </w:style>
  <w:style w:type="paragraph" w:styleId="Heading4">
    <w:name w:val="heading 4"/>
    <w:next w:val="Body"/>
    <w:link w:val="Heading4Char"/>
    <w:uiPriority w:val="9"/>
    <w:unhideWhenUsed/>
    <w:rsid w:val="00F55F3A"/>
    <w:pPr>
      <w:keepNext/>
      <w:spacing w:after="80"/>
      <w:outlineLvl w:val="3"/>
    </w:pPr>
    <w:rPr>
      <w:rFonts w:eastAsiaTheme="majorEastAsia" w:cstheme="majorBidi"/>
      <w:b/>
      <w:iCs/>
      <w:color w:val="7B7C7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Icon">
    <w:name w:val="Table Icon"/>
    <w:rsid w:val="00C26864"/>
    <w:pPr>
      <w:spacing w:before="0" w:after="0" w:line="240" w:lineRule="auto"/>
    </w:pPr>
    <w:rPr>
      <w:rFonts w:eastAsiaTheme="minorEastAsia" w:cs="Arial"/>
      <w:noProof/>
      <w:color w:val="000000"/>
    </w:rPr>
  </w:style>
  <w:style w:type="character" w:styleId="FootnoteReference">
    <w:name w:val="footnote reference"/>
    <w:aliases w:val="Footnote Reference Number"/>
    <w:uiPriority w:val="99"/>
    <w:rsid w:val="00ED560C"/>
    <w:rPr>
      <w:rFonts w:ascii="Arial" w:hAnsi="Arial"/>
      <w:caps w:val="0"/>
      <w:smallCaps w:val="0"/>
      <w:strike w:val="0"/>
      <w:dstrike w:val="0"/>
      <w:vanish w:val="0"/>
      <w:vertAlign w:val="superscript"/>
    </w:rPr>
  </w:style>
  <w:style w:type="paragraph" w:customStyle="1" w:styleId="Body">
    <w:name w:val="Body"/>
    <w:link w:val="BodyChar"/>
    <w:qFormat/>
    <w:rsid w:val="00BA6567"/>
    <w:pPr>
      <w:spacing w:before="180" w:after="0"/>
    </w:pPr>
    <w:rPr>
      <w:rFonts w:eastAsiaTheme="minorEastAsia" w:cs="Arial"/>
      <w:color w:val="000000"/>
    </w:rPr>
  </w:style>
  <w:style w:type="character" w:customStyle="1" w:styleId="BodyChar">
    <w:name w:val="Body Char"/>
    <w:basedOn w:val="DefaultParagraphFont"/>
    <w:link w:val="Body"/>
    <w:rsid w:val="00BA6567"/>
    <w:rPr>
      <w:rFonts w:ascii="Arial" w:eastAsiaTheme="minorEastAsia" w:hAnsi="Arial" w:cs="Arial"/>
      <w:color w:val="000000"/>
    </w:rPr>
  </w:style>
  <w:style w:type="paragraph" w:customStyle="1" w:styleId="BodyIndented">
    <w:name w:val="Body Indented"/>
    <w:rsid w:val="00A51B5B"/>
    <w:pPr>
      <w:spacing w:before="180" w:after="0"/>
      <w:ind w:left="360"/>
    </w:pPr>
    <w:rPr>
      <w:rFonts w:eastAsiaTheme="minorEastAsia" w:cs="Arial"/>
      <w:color w:val="000000"/>
    </w:rPr>
  </w:style>
  <w:style w:type="paragraph" w:customStyle="1" w:styleId="List-Bullet1">
    <w:name w:val="List-Bullet 1"/>
    <w:rsid w:val="00212BAC"/>
    <w:pPr>
      <w:numPr>
        <w:numId w:val="1"/>
      </w:numPr>
      <w:tabs>
        <w:tab w:val="left" w:pos="634"/>
      </w:tabs>
      <w:spacing w:before="80" w:after="0"/>
    </w:pPr>
    <w:rPr>
      <w:rFonts w:eastAsiaTheme="minorEastAsia" w:cs="Arial"/>
      <w:szCs w:val="24"/>
    </w:rPr>
  </w:style>
  <w:style w:type="paragraph" w:customStyle="1" w:styleId="CalloutText">
    <w:name w:val="Callout Text"/>
    <w:next w:val="Body"/>
    <w:rsid w:val="001D7623"/>
    <w:pPr>
      <w:widowControl w:val="0"/>
      <w:spacing w:before="40" w:after="80" w:line="260" w:lineRule="exact"/>
    </w:pPr>
    <w:rPr>
      <w:rFonts w:eastAsiaTheme="minorEastAsia" w:cs="Arial"/>
      <w:i/>
      <w:szCs w:val="24"/>
    </w:rPr>
  </w:style>
  <w:style w:type="paragraph" w:styleId="Caption">
    <w:name w:val="caption"/>
    <w:next w:val="Body"/>
    <w:uiPriority w:val="35"/>
    <w:qFormat/>
    <w:rsid w:val="009F0B70"/>
    <w:pPr>
      <w:spacing w:before="120" w:after="200" w:line="260" w:lineRule="exact"/>
      <w:jc w:val="center"/>
    </w:pPr>
    <w:rPr>
      <w:rFonts w:eastAsiaTheme="minorEastAsia" w:cs="Arial"/>
      <w:b/>
      <w:i/>
      <w:iCs/>
      <w:sz w:val="20"/>
      <w:szCs w:val="20"/>
    </w:rPr>
  </w:style>
  <w:style w:type="paragraph" w:customStyle="1" w:styleId="Table-FacilitationFocus">
    <w:name w:val="Table-Facilitation Focus"/>
    <w:next w:val="TableText"/>
    <w:rsid w:val="00D81C83"/>
    <w:pPr>
      <w:spacing w:before="80" w:after="80" w:line="260" w:lineRule="exact"/>
      <w:ind w:left="252"/>
    </w:pPr>
    <w:rPr>
      <w:rFonts w:eastAsia="Times New Roman" w:cs="Arial"/>
      <w:bCs/>
      <w:i/>
      <w:color w:val="007C8A"/>
    </w:rPr>
  </w:style>
  <w:style w:type="paragraph" w:styleId="Footer">
    <w:name w:val="footer"/>
    <w:link w:val="FooterChar"/>
    <w:uiPriority w:val="99"/>
    <w:rsid w:val="00456EA9"/>
    <w:pPr>
      <w:widowControl w:val="0"/>
      <w:spacing w:before="0" w:after="0" w:line="240" w:lineRule="auto"/>
      <w:ind w:right="-446"/>
      <w:jc w:val="right"/>
    </w:pPr>
    <w:rPr>
      <w:rFonts w:eastAsia="Arial" w:cs="Arial"/>
      <w:color w:val="FFFFFF" w:themeColor="background1"/>
      <w:sz w:val="18"/>
    </w:rPr>
  </w:style>
  <w:style w:type="character" w:customStyle="1" w:styleId="FooterChar">
    <w:name w:val="Footer Char"/>
    <w:basedOn w:val="DefaultParagraphFont"/>
    <w:link w:val="Footer"/>
    <w:uiPriority w:val="99"/>
    <w:rsid w:val="00456EA9"/>
    <w:rPr>
      <w:rFonts w:eastAsia="Arial" w:cs="Arial"/>
      <w:color w:val="FFFFFF" w:themeColor="background1"/>
      <w:sz w:val="18"/>
    </w:rPr>
  </w:style>
  <w:style w:type="paragraph" w:styleId="Subtitle">
    <w:name w:val="Subtitle"/>
    <w:next w:val="SmallLineSpacewoText"/>
    <w:link w:val="SubtitleChar"/>
    <w:uiPriority w:val="11"/>
    <w:qFormat/>
    <w:rsid w:val="006D0635"/>
    <w:pPr>
      <w:spacing w:before="0" w:after="0" w:line="240" w:lineRule="auto"/>
      <w:ind w:right="-446"/>
      <w:jc w:val="right"/>
    </w:pPr>
    <w:rPr>
      <w:rFonts w:eastAsiaTheme="minorEastAsia" w:cs="Arial"/>
      <w:color w:val="FFFFFF" w:themeColor="background1"/>
      <w:sz w:val="24"/>
      <w:szCs w:val="24"/>
    </w:rPr>
  </w:style>
  <w:style w:type="character" w:customStyle="1" w:styleId="SubtitleChar">
    <w:name w:val="Subtitle Char"/>
    <w:basedOn w:val="DefaultParagraphFont"/>
    <w:link w:val="Subtitle"/>
    <w:uiPriority w:val="11"/>
    <w:rsid w:val="006D0635"/>
    <w:rPr>
      <w:rFonts w:eastAsiaTheme="minorEastAsia" w:cs="Arial"/>
      <w:color w:val="FFFFFF" w:themeColor="background1"/>
      <w:sz w:val="24"/>
      <w:szCs w:val="24"/>
    </w:rPr>
  </w:style>
  <w:style w:type="paragraph" w:styleId="Header">
    <w:name w:val="header"/>
    <w:next w:val="Subtitle"/>
    <w:link w:val="HeaderChar"/>
    <w:uiPriority w:val="99"/>
    <w:rsid w:val="00456EA9"/>
    <w:pPr>
      <w:spacing w:before="80" w:after="40" w:line="240" w:lineRule="auto"/>
      <w:ind w:right="-446"/>
      <w:jc w:val="right"/>
    </w:pPr>
    <w:rPr>
      <w:rFonts w:eastAsiaTheme="minorEastAsia" w:cs="Arial"/>
      <w:b/>
      <w:color w:val="FFFFFF" w:themeColor="background1"/>
      <w:szCs w:val="24"/>
    </w:rPr>
  </w:style>
  <w:style w:type="character" w:customStyle="1" w:styleId="HeaderChar">
    <w:name w:val="Header Char"/>
    <w:basedOn w:val="DefaultParagraphFont"/>
    <w:link w:val="Header"/>
    <w:uiPriority w:val="99"/>
    <w:rsid w:val="000E0CD8"/>
    <w:rPr>
      <w:rFonts w:eastAsiaTheme="minorEastAsia" w:cs="Arial"/>
      <w:b/>
      <w:color w:val="FFFFFF" w:themeColor="background1"/>
      <w:szCs w:val="24"/>
    </w:rPr>
  </w:style>
  <w:style w:type="character" w:customStyle="1" w:styleId="Heading1Char">
    <w:name w:val="Heading 1 Char"/>
    <w:basedOn w:val="DefaultParagraphFont"/>
    <w:link w:val="Heading1"/>
    <w:uiPriority w:val="9"/>
    <w:rsid w:val="0008099A"/>
    <w:rPr>
      <w:rFonts w:eastAsiaTheme="minorEastAsia" w:cs="Arial"/>
      <w:b/>
      <w:color w:val="00A2B8"/>
      <w:sz w:val="44"/>
      <w:szCs w:val="152"/>
    </w:rPr>
  </w:style>
  <w:style w:type="character" w:customStyle="1" w:styleId="Heading2Char">
    <w:name w:val="Heading 2 Char"/>
    <w:basedOn w:val="DefaultParagraphFont"/>
    <w:link w:val="Heading2"/>
    <w:uiPriority w:val="9"/>
    <w:rsid w:val="004E369D"/>
    <w:rPr>
      <w:rFonts w:eastAsiaTheme="minorEastAsia" w:cs="Arial"/>
      <w:color w:val="FFFFFF" w:themeColor="background1"/>
      <w:sz w:val="36"/>
      <w:szCs w:val="44"/>
    </w:rPr>
  </w:style>
  <w:style w:type="character" w:customStyle="1" w:styleId="Heading3Char">
    <w:name w:val="Heading 3 Char"/>
    <w:basedOn w:val="DefaultParagraphFont"/>
    <w:link w:val="Heading3"/>
    <w:uiPriority w:val="9"/>
    <w:rsid w:val="0008099A"/>
    <w:rPr>
      <w:rFonts w:eastAsiaTheme="minorEastAsia" w:cs="Arial"/>
      <w:b/>
      <w:color w:val="00A2B8"/>
      <w:sz w:val="28"/>
    </w:rPr>
  </w:style>
  <w:style w:type="character" w:customStyle="1" w:styleId="Heading4Char">
    <w:name w:val="Heading 4 Char"/>
    <w:basedOn w:val="DefaultParagraphFont"/>
    <w:link w:val="Heading4"/>
    <w:uiPriority w:val="9"/>
    <w:rsid w:val="00F55F3A"/>
    <w:rPr>
      <w:rFonts w:eastAsiaTheme="majorEastAsia" w:cstheme="majorBidi"/>
      <w:b/>
      <w:iCs/>
      <w:color w:val="7B7C7D"/>
      <w:sz w:val="24"/>
      <w:szCs w:val="24"/>
    </w:rPr>
  </w:style>
  <w:style w:type="character" w:customStyle="1" w:styleId="LinkInline">
    <w:name w:val="Link Inline"/>
    <w:uiPriority w:val="1"/>
    <w:rsid w:val="00510143"/>
    <w:rPr>
      <w:rFonts w:ascii="Arial" w:hAnsi="Arial"/>
      <w:b w:val="0"/>
      <w:color w:val="007B8A"/>
      <w:sz w:val="22"/>
      <w:u w:val="single"/>
    </w:rPr>
  </w:style>
  <w:style w:type="paragraph" w:customStyle="1" w:styleId="InstructionalDetailsTab">
    <w:name w:val="Instructional Details Tab"/>
    <w:next w:val="Table-AssignmentHeading"/>
    <w:rsid w:val="005E6DF7"/>
    <w:pPr>
      <w:widowControl w:val="0"/>
      <w:spacing w:before="0" w:after="0" w:line="280" w:lineRule="exact"/>
      <w:jc w:val="center"/>
    </w:pPr>
    <w:rPr>
      <w:rFonts w:eastAsiaTheme="minorEastAsia" w:cs="Arial"/>
      <w:b/>
      <w:noProof/>
      <w:color w:val="FFFFFF" w:themeColor="background1"/>
    </w:rPr>
  </w:style>
  <w:style w:type="paragraph" w:customStyle="1" w:styleId="LO">
    <w:name w:val="LO"/>
    <w:rsid w:val="00341835"/>
    <w:pPr>
      <w:spacing w:before="180" w:after="0"/>
      <w:ind w:left="990" w:hanging="990"/>
    </w:pPr>
    <w:rPr>
      <w:rFonts w:eastAsiaTheme="minorEastAsia" w:cs="Arial"/>
      <w:color w:val="000000"/>
    </w:rPr>
  </w:style>
  <w:style w:type="paragraph" w:customStyle="1" w:styleId="List-Number">
    <w:name w:val="List-Number"/>
    <w:rsid w:val="00D360C4"/>
    <w:pPr>
      <w:numPr>
        <w:numId w:val="2"/>
      </w:numPr>
      <w:spacing w:before="120" w:after="0"/>
      <w:ind w:left="633" w:hanging="93"/>
    </w:pPr>
    <w:rPr>
      <w:rFonts w:eastAsiaTheme="minorEastAsia" w:cs="Arial"/>
      <w:szCs w:val="24"/>
    </w:rPr>
  </w:style>
  <w:style w:type="paragraph" w:customStyle="1" w:styleId="LinkParagraph">
    <w:name w:val="Link Paragraph"/>
    <w:next w:val="Body"/>
    <w:link w:val="LinkParagraphChar"/>
    <w:rsid w:val="0061038C"/>
    <w:pPr>
      <w:spacing w:before="180" w:after="0"/>
    </w:pPr>
    <w:rPr>
      <w:rFonts w:eastAsiaTheme="minorEastAsia" w:cs="Times New Roman"/>
      <w:color w:val="007B8A"/>
      <w:szCs w:val="24"/>
      <w:u w:val="single"/>
    </w:rPr>
  </w:style>
  <w:style w:type="character" w:customStyle="1" w:styleId="LinkParagraphChar">
    <w:name w:val="Link Paragraph Char"/>
    <w:basedOn w:val="DefaultParagraphFont"/>
    <w:link w:val="LinkParagraph"/>
    <w:rsid w:val="0061038C"/>
    <w:rPr>
      <w:rFonts w:eastAsiaTheme="minorEastAsia" w:cs="Times New Roman"/>
      <w:color w:val="007B8A"/>
      <w:szCs w:val="24"/>
      <w:u w:val="single"/>
    </w:rPr>
  </w:style>
  <w:style w:type="paragraph" w:customStyle="1" w:styleId="TableHead-Question">
    <w:name w:val="Table Head - Question"/>
    <w:next w:val="TableText"/>
    <w:link w:val="TableHead-QuestionChar"/>
    <w:qFormat/>
    <w:rsid w:val="00A64A78"/>
    <w:pPr>
      <w:keepNext/>
      <w:numPr>
        <w:numId w:val="3"/>
      </w:numPr>
      <w:spacing w:before="0" w:after="100" w:line="280" w:lineRule="exact"/>
      <w:ind w:right="360"/>
    </w:pPr>
    <w:rPr>
      <w:rFonts w:eastAsiaTheme="minorEastAsia" w:cs="Arial"/>
      <w:b/>
      <w:noProof/>
      <w:color w:val="000000"/>
    </w:rPr>
  </w:style>
  <w:style w:type="character" w:customStyle="1" w:styleId="TableHead-QuestionChar">
    <w:name w:val="Table Head - Question Char"/>
    <w:basedOn w:val="BodyChar"/>
    <w:link w:val="TableHead-Question"/>
    <w:rsid w:val="00A64A78"/>
    <w:rPr>
      <w:rFonts w:ascii="Arial" w:eastAsiaTheme="minorEastAsia" w:hAnsi="Arial" w:cs="Arial"/>
      <w:b/>
      <w:noProof/>
      <w:color w:val="000000"/>
    </w:rPr>
  </w:style>
  <w:style w:type="paragraph" w:customStyle="1" w:styleId="Reference">
    <w:name w:val="Reference"/>
    <w:rsid w:val="00843CAD"/>
    <w:pPr>
      <w:spacing w:before="180" w:after="0"/>
      <w:ind w:left="360" w:hanging="360"/>
    </w:pPr>
    <w:rPr>
      <w:rFonts w:eastAsiaTheme="minorEastAsia" w:cs="Arial"/>
      <w:color w:val="000000"/>
    </w:rPr>
  </w:style>
  <w:style w:type="paragraph" w:customStyle="1" w:styleId="Note">
    <w:name w:val="Note"/>
    <w:qFormat/>
    <w:rsid w:val="00A34A3D"/>
    <w:pPr>
      <w:spacing w:before="180" w:after="0"/>
      <w:ind w:left="907" w:hanging="907"/>
    </w:pPr>
    <w:rPr>
      <w:rFonts w:eastAsiaTheme="minorEastAsia" w:cs="Arial"/>
      <w:color w:val="000000"/>
    </w:rPr>
  </w:style>
  <w:style w:type="paragraph" w:customStyle="1" w:styleId="TableBullet3">
    <w:name w:val="Table Bullet 3"/>
    <w:qFormat/>
    <w:rsid w:val="00F275F1"/>
    <w:pPr>
      <w:numPr>
        <w:numId w:val="11"/>
      </w:numPr>
      <w:tabs>
        <w:tab w:val="left" w:pos="1541"/>
      </w:tabs>
      <w:spacing w:before="40" w:after="20" w:line="260" w:lineRule="atLeast"/>
    </w:pPr>
    <w:rPr>
      <w:rFonts w:eastAsia="Times New Roman" w:cs="Arial"/>
      <w:color w:val="000000"/>
    </w:rPr>
  </w:style>
  <w:style w:type="paragraph" w:customStyle="1" w:styleId="SmallLineSpacewoText">
    <w:name w:val="Small Line Space w/o Text"/>
    <w:rsid w:val="00510143"/>
    <w:pPr>
      <w:spacing w:before="0" w:after="0" w:line="240" w:lineRule="auto"/>
    </w:pPr>
    <w:rPr>
      <w:rFonts w:eastAsiaTheme="minorEastAsia" w:cs="Arial"/>
      <w:color w:val="000000"/>
      <w:sz w:val="16"/>
    </w:rPr>
  </w:style>
  <w:style w:type="paragraph" w:customStyle="1" w:styleId="TableHeadSubmissionItem">
    <w:name w:val="Table Head/Submission Item"/>
    <w:next w:val="TableText"/>
    <w:rsid w:val="002660BC"/>
    <w:pPr>
      <w:keepNext/>
      <w:spacing w:before="0" w:after="100" w:line="280" w:lineRule="exact"/>
    </w:pPr>
    <w:rPr>
      <w:rFonts w:eastAsiaTheme="minorEastAsia" w:cs="Arial"/>
      <w:b/>
      <w:noProof/>
      <w:color w:val="000000"/>
    </w:rPr>
  </w:style>
  <w:style w:type="paragraph" w:customStyle="1" w:styleId="TableBullet1">
    <w:name w:val="Table Bullet 1"/>
    <w:rsid w:val="003B23D2"/>
    <w:pPr>
      <w:numPr>
        <w:numId w:val="9"/>
      </w:numPr>
      <w:spacing w:before="20" w:after="40" w:line="300" w:lineRule="atLeast"/>
      <w:ind w:left="519" w:hanging="274"/>
      <w:textAlignment w:val="center"/>
    </w:pPr>
    <w:rPr>
      <w:rFonts w:eastAsia="Times New Roman" w:cs="Arial"/>
      <w:bCs/>
      <w:color w:val="000000"/>
    </w:rPr>
  </w:style>
  <w:style w:type="paragraph" w:customStyle="1" w:styleId="TableBullet2">
    <w:name w:val="Table Bullet 2"/>
    <w:rsid w:val="00F275F1"/>
    <w:pPr>
      <w:numPr>
        <w:numId w:val="10"/>
      </w:numPr>
      <w:tabs>
        <w:tab w:val="left" w:pos="274"/>
      </w:tabs>
      <w:spacing w:before="40" w:after="40" w:line="280" w:lineRule="atLeast"/>
      <w:ind w:left="1052" w:hanging="274"/>
      <w:textAlignment w:val="center"/>
    </w:pPr>
    <w:rPr>
      <w:rFonts w:eastAsia="Times New Roman" w:cs="Arial"/>
      <w:color w:val="000000"/>
    </w:rPr>
  </w:style>
  <w:style w:type="paragraph" w:customStyle="1" w:styleId="TableHeadSmall">
    <w:name w:val="Table Head Small"/>
    <w:rsid w:val="00DD7145"/>
    <w:pPr>
      <w:keepNext/>
      <w:spacing w:before="40" w:after="40" w:line="240" w:lineRule="auto"/>
    </w:pPr>
    <w:rPr>
      <w:rFonts w:eastAsiaTheme="minorEastAsia"/>
      <w:b/>
      <w:sz w:val="20"/>
    </w:rPr>
  </w:style>
  <w:style w:type="paragraph" w:customStyle="1" w:styleId="TableIndent">
    <w:name w:val="Table Indent"/>
    <w:rsid w:val="008D60F8"/>
    <w:pPr>
      <w:spacing w:before="60" w:after="0" w:line="280" w:lineRule="atLeast"/>
      <w:ind w:left="202"/>
    </w:pPr>
    <w:rPr>
      <w:rFonts w:eastAsiaTheme="minorEastAsia" w:cs="Arial"/>
      <w:bCs/>
      <w:color w:val="000000"/>
    </w:rPr>
  </w:style>
  <w:style w:type="paragraph" w:customStyle="1" w:styleId="TableList">
    <w:name w:val="Table List"/>
    <w:rsid w:val="006E47C1"/>
    <w:pPr>
      <w:numPr>
        <w:numId w:val="12"/>
      </w:numPr>
      <w:spacing w:before="40" w:after="0" w:line="280" w:lineRule="exact"/>
    </w:pPr>
    <w:rPr>
      <w:rFonts w:eastAsiaTheme="minorEastAsia" w:cs="Arial"/>
      <w:szCs w:val="24"/>
    </w:rPr>
  </w:style>
  <w:style w:type="paragraph" w:customStyle="1" w:styleId="TableText">
    <w:name w:val="Table Text"/>
    <w:rsid w:val="0056548D"/>
    <w:pPr>
      <w:spacing w:before="60" w:after="0" w:line="280" w:lineRule="atLeast"/>
    </w:pPr>
    <w:rPr>
      <w:rFonts w:eastAsiaTheme="minorEastAsia" w:cs="Arial"/>
      <w:bCs/>
      <w:color w:val="000000"/>
    </w:rPr>
  </w:style>
  <w:style w:type="paragraph" w:customStyle="1" w:styleId="TableTextSmall">
    <w:name w:val="Table Text Small"/>
    <w:rsid w:val="00447736"/>
    <w:pPr>
      <w:spacing w:before="40" w:after="0" w:line="240" w:lineRule="atLeast"/>
    </w:pPr>
    <w:rPr>
      <w:rFonts w:eastAsiaTheme="minorEastAsia"/>
      <w:sz w:val="20"/>
    </w:rPr>
  </w:style>
  <w:style w:type="paragraph" w:customStyle="1" w:styleId="List-NumberSub">
    <w:name w:val="List-Number Sub"/>
    <w:qFormat/>
    <w:rsid w:val="00AC4FFB"/>
    <w:pPr>
      <w:numPr>
        <w:numId w:val="5"/>
      </w:numPr>
      <w:spacing w:before="60" w:after="0"/>
      <w:ind w:left="1170" w:hanging="90"/>
    </w:pPr>
    <w:rPr>
      <w:rFonts w:eastAsiaTheme="minorEastAsia" w:cs="Arial"/>
      <w:szCs w:val="24"/>
    </w:rPr>
  </w:style>
  <w:style w:type="paragraph" w:customStyle="1" w:styleId="List-NumberSub2">
    <w:name w:val="List-Number Sub2"/>
    <w:qFormat/>
    <w:rsid w:val="00641AA6"/>
    <w:pPr>
      <w:numPr>
        <w:numId w:val="4"/>
      </w:numPr>
      <w:spacing w:before="20" w:after="0"/>
      <w:ind w:left="1620" w:hanging="94"/>
    </w:pPr>
    <w:rPr>
      <w:rFonts w:eastAsiaTheme="minorEastAsia" w:cs="Arial"/>
      <w:szCs w:val="24"/>
    </w:rPr>
  </w:style>
  <w:style w:type="paragraph" w:customStyle="1" w:styleId="Body-First">
    <w:name w:val="Body-First"/>
    <w:next w:val="Body"/>
    <w:qFormat/>
    <w:rsid w:val="009F0B70"/>
    <w:rPr>
      <w:rFonts w:eastAsiaTheme="minorEastAsia" w:cs="Arial"/>
      <w:color w:val="000000"/>
    </w:rPr>
  </w:style>
  <w:style w:type="paragraph" w:styleId="FootnoteText">
    <w:name w:val="footnote text"/>
    <w:link w:val="FootnoteTextChar"/>
    <w:uiPriority w:val="99"/>
    <w:rsid w:val="00A6462E"/>
    <w:pPr>
      <w:spacing w:before="0" w:after="0" w:line="220" w:lineRule="exact"/>
    </w:pPr>
    <w:rPr>
      <w:sz w:val="18"/>
      <w:szCs w:val="20"/>
    </w:rPr>
  </w:style>
  <w:style w:type="paragraph" w:customStyle="1" w:styleId="List-Bullet2">
    <w:name w:val="List-Bullet 2"/>
    <w:qFormat/>
    <w:rsid w:val="00AB64C9"/>
    <w:pPr>
      <w:numPr>
        <w:numId w:val="7"/>
      </w:numPr>
      <w:spacing w:before="40" w:after="0"/>
    </w:pPr>
    <w:rPr>
      <w:rFonts w:eastAsiaTheme="minorEastAsia" w:cs="Arial"/>
      <w:szCs w:val="24"/>
    </w:rPr>
  </w:style>
  <w:style w:type="paragraph" w:customStyle="1" w:styleId="List-Bullet3">
    <w:name w:val="List-Bullet 3"/>
    <w:basedOn w:val="TableBullet3"/>
    <w:qFormat/>
    <w:rsid w:val="006E7D1C"/>
  </w:style>
  <w:style w:type="paragraph" w:customStyle="1" w:styleId="Table-AssignmentHeading">
    <w:name w:val="Table-Assignment Heading"/>
    <w:next w:val="TableBullet1"/>
    <w:rsid w:val="00E06F17"/>
    <w:pPr>
      <w:spacing w:before="80" w:after="80" w:line="260" w:lineRule="exact"/>
    </w:pPr>
    <w:rPr>
      <w:rFonts w:eastAsiaTheme="minorEastAsia" w:cs="Arial"/>
      <w:b/>
      <w:color w:val="007C8A"/>
    </w:rPr>
  </w:style>
  <w:style w:type="paragraph" w:customStyle="1" w:styleId="TableBullet1Small">
    <w:name w:val="Table Bullet 1 Small"/>
    <w:qFormat/>
    <w:rsid w:val="00B66956"/>
    <w:pPr>
      <w:numPr>
        <w:numId w:val="13"/>
      </w:numPr>
      <w:tabs>
        <w:tab w:val="left" w:pos="259"/>
      </w:tabs>
      <w:spacing w:before="20" w:after="0" w:line="260" w:lineRule="exact"/>
    </w:pPr>
    <w:rPr>
      <w:rFonts w:eastAsia="Times New Roman" w:cs="Arial"/>
      <w:bCs/>
      <w:color w:val="000000"/>
      <w:sz w:val="20"/>
    </w:rPr>
  </w:style>
  <w:style w:type="paragraph" w:customStyle="1" w:styleId="TableBullet2Small">
    <w:name w:val="Table Bullet 2 Small"/>
    <w:qFormat/>
    <w:rsid w:val="003F58C5"/>
    <w:pPr>
      <w:numPr>
        <w:numId w:val="6"/>
      </w:numPr>
      <w:spacing w:before="0" w:after="0" w:line="260" w:lineRule="exact"/>
      <w:ind w:left="608"/>
    </w:pPr>
    <w:rPr>
      <w:rFonts w:eastAsia="Times New Roman" w:cs="Arial"/>
      <w:bCs/>
      <w:color w:val="000000"/>
      <w:sz w:val="20"/>
    </w:rPr>
  </w:style>
  <w:style w:type="character" w:customStyle="1" w:styleId="FootnoteTextChar">
    <w:name w:val="Footnote Text Char"/>
    <w:basedOn w:val="DefaultParagraphFont"/>
    <w:link w:val="FootnoteText"/>
    <w:uiPriority w:val="99"/>
    <w:rsid w:val="00A6462E"/>
    <w:rPr>
      <w:sz w:val="18"/>
      <w:szCs w:val="20"/>
    </w:rPr>
  </w:style>
  <w:style w:type="table" w:styleId="TableGrid">
    <w:name w:val="Table Grid"/>
    <w:basedOn w:val="TableNormal"/>
    <w:uiPriority w:val="39"/>
    <w:rsid w:val="009F184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te">
    <w:name w:val="Table Note"/>
    <w:next w:val="TableText"/>
    <w:qFormat/>
    <w:rsid w:val="008D60F8"/>
    <w:pPr>
      <w:spacing w:before="60" w:line="280" w:lineRule="atLeast"/>
      <w:ind w:left="864" w:hanging="864"/>
    </w:pPr>
    <w:rPr>
      <w:rFonts w:eastAsiaTheme="minorEastAsia" w:cs="Arial"/>
      <w:color w:val="000000"/>
    </w:rPr>
  </w:style>
  <w:style w:type="paragraph" w:customStyle="1" w:styleId="Figure">
    <w:name w:val="Figure"/>
    <w:next w:val="Caption"/>
    <w:qFormat/>
    <w:rsid w:val="00683E61"/>
    <w:pPr>
      <w:spacing w:before="180" w:line="240" w:lineRule="auto"/>
      <w:jc w:val="center"/>
    </w:pPr>
    <w:rPr>
      <w:rFonts w:eastAsiaTheme="minorEastAsia" w:cs="Arial"/>
      <w:color w:val="000000"/>
    </w:rPr>
  </w:style>
  <w:style w:type="paragraph" w:styleId="BalloonText">
    <w:name w:val="Balloon Text"/>
    <w:basedOn w:val="Normal"/>
    <w:link w:val="BalloonTextChar"/>
    <w:uiPriority w:val="99"/>
    <w:semiHidden/>
    <w:rsid w:val="002660B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0BC"/>
    <w:rPr>
      <w:rFonts w:ascii="Segoe UI" w:hAnsi="Segoe UI" w:cs="Segoe UI"/>
      <w:sz w:val="18"/>
      <w:szCs w:val="18"/>
    </w:rPr>
  </w:style>
  <w:style w:type="paragraph" w:customStyle="1" w:styleId="TableListSmall">
    <w:name w:val="Table List Small"/>
    <w:rsid w:val="0041367A"/>
    <w:pPr>
      <w:numPr>
        <w:numId w:val="8"/>
      </w:numPr>
      <w:spacing w:before="40" w:after="0" w:line="240" w:lineRule="exact"/>
      <w:ind w:left="331" w:hanging="259"/>
    </w:pPr>
    <w:rPr>
      <w:rFonts w:eastAsiaTheme="minorEastAsia"/>
      <w:sz w:val="20"/>
    </w:rPr>
  </w:style>
  <w:style w:type="paragraph" w:customStyle="1" w:styleId="List-Indentnobullet">
    <w:name w:val="List-Indent no bullet"/>
    <w:basedOn w:val="SmallLineSpacewoText"/>
    <w:qFormat/>
    <w:rsid w:val="008A45FF"/>
    <w:pPr>
      <w:spacing w:before="80" w:line="300" w:lineRule="exact"/>
      <w:ind w:left="360"/>
    </w:pPr>
    <w:rPr>
      <w:sz w:val="22"/>
    </w:rPr>
  </w:style>
  <w:style w:type="character" w:styleId="CommentReference">
    <w:name w:val="annotation reference"/>
    <w:basedOn w:val="DefaultParagraphFont"/>
    <w:uiPriority w:val="99"/>
    <w:semiHidden/>
    <w:rsid w:val="001F2851"/>
    <w:rPr>
      <w:sz w:val="16"/>
      <w:szCs w:val="16"/>
    </w:rPr>
  </w:style>
  <w:style w:type="paragraph" w:styleId="CommentText">
    <w:name w:val="annotation text"/>
    <w:basedOn w:val="Normal"/>
    <w:link w:val="CommentTextChar"/>
    <w:uiPriority w:val="99"/>
    <w:semiHidden/>
    <w:rsid w:val="001F2851"/>
    <w:pPr>
      <w:spacing w:line="240" w:lineRule="auto"/>
    </w:pPr>
    <w:rPr>
      <w:sz w:val="20"/>
      <w:szCs w:val="20"/>
    </w:rPr>
  </w:style>
  <w:style w:type="character" w:customStyle="1" w:styleId="CommentTextChar">
    <w:name w:val="Comment Text Char"/>
    <w:basedOn w:val="DefaultParagraphFont"/>
    <w:link w:val="CommentText"/>
    <w:uiPriority w:val="99"/>
    <w:semiHidden/>
    <w:rsid w:val="001F2851"/>
    <w:rPr>
      <w:sz w:val="20"/>
      <w:szCs w:val="20"/>
    </w:rPr>
  </w:style>
  <w:style w:type="paragraph" w:styleId="CommentSubject">
    <w:name w:val="annotation subject"/>
    <w:basedOn w:val="CommentText"/>
    <w:next w:val="CommentText"/>
    <w:link w:val="CommentSubjectChar"/>
    <w:uiPriority w:val="99"/>
    <w:semiHidden/>
    <w:rsid w:val="001F2851"/>
    <w:rPr>
      <w:b/>
      <w:bCs/>
    </w:rPr>
  </w:style>
  <w:style w:type="character" w:customStyle="1" w:styleId="CommentSubjectChar">
    <w:name w:val="Comment Subject Char"/>
    <w:basedOn w:val="CommentTextChar"/>
    <w:link w:val="CommentSubject"/>
    <w:uiPriority w:val="99"/>
    <w:semiHidden/>
    <w:rsid w:val="001F28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96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alvin\Downloads\External%20Resour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External Resource template.dotx</Template>
  <TotalTime>5</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Day</dc:creator>
  <cp:keywords/>
  <dc:description/>
  <cp:lastModifiedBy>Stassenko, Maxim N.</cp:lastModifiedBy>
  <cp:revision>2</cp:revision>
  <dcterms:created xsi:type="dcterms:W3CDTF">2024-06-28T23:37:00Z</dcterms:created>
  <dcterms:modified xsi:type="dcterms:W3CDTF">2024-06-28T23:37:00Z</dcterms:modified>
</cp:coreProperties>
</file>